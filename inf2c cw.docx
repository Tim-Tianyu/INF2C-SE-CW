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46" w:type="pct"/>
        <w:tblCellMar>
          <w:left w:w="0" w:type="dxa"/>
          <w:right w:w="0" w:type="dxa"/>
        </w:tblCellMar>
        <w:tblLook w:val="04A0" w:firstRow="1" w:lastRow="0" w:firstColumn="1" w:lastColumn="0" w:noHBand="0" w:noVBand="1"/>
        <w:tblDescription w:val="Title page layout table"/>
      </w:tblPr>
      <w:tblGrid>
        <w:gridCol w:w="9072"/>
      </w:tblGrid>
      <w:tr w:rsidR="00C20212" w:rsidTr="008C6CA3">
        <w:trPr>
          <w:trHeight w:val="2430"/>
        </w:trPr>
        <w:tc>
          <w:tcPr>
            <w:tcW w:w="9072" w:type="dxa"/>
            <w:vAlign w:val="bottom"/>
          </w:tcPr>
          <w:sdt>
            <w:sdtPr>
              <w:alias w:val="Title"/>
              <w:tag w:val=""/>
              <w:id w:val="-1457634406"/>
              <w:placeholder>
                <w:docPart w:val="9141C83B167F4E5AB0D3B275C738B96E"/>
              </w:placeholder>
              <w:dataBinding w:prefixMappings="xmlns:ns0='http://purl.org/dc/elements/1.1/' xmlns:ns1='http://schemas.openxmlformats.org/package/2006/metadata/core-properties' " w:xpath="/ns1:coreProperties[1]/ns0:title[1]" w:storeItemID="{6C3C8BC8-F283-45AE-878A-BAB7291924A1}"/>
              <w:text/>
            </w:sdtPr>
            <w:sdtEndPr/>
            <w:sdtContent>
              <w:p w:rsidR="00C20212" w:rsidRDefault="008C6CA3" w:rsidP="008C6CA3">
                <w:pPr>
                  <w:pStyle w:val="Title"/>
                </w:pPr>
                <w:r>
                  <w:t>Inf2C – Software Engineering. Coursework 1. Requirements Engineering</w:t>
                </w:r>
              </w:p>
            </w:sdtContent>
          </w:sdt>
        </w:tc>
      </w:tr>
      <w:bookmarkStart w:id="0" w:name="_Toc495517479"/>
      <w:tr w:rsidR="00C20212" w:rsidTr="008C6CA3">
        <w:trPr>
          <w:trHeight w:val="6705"/>
        </w:trPr>
        <w:tc>
          <w:tcPr>
            <w:tcW w:w="9072" w:type="dxa"/>
            <w:vAlign w:val="bottom"/>
          </w:tcPr>
          <w:p w:rsidR="00C20212" w:rsidRDefault="00351654">
            <w:pPr>
              <w:pStyle w:val="Heading3"/>
            </w:pPr>
            <w:sdt>
              <w:sdtPr>
                <w:alias w:val="Your Name"/>
                <w:tag w:val=""/>
                <w:id w:val="691496539"/>
                <w:placeholder>
                  <w:docPart w:val="10A7A9F5EF204EB5910F269ED21C0A28"/>
                </w:placeholder>
                <w:showingPlcHdr/>
                <w:dataBinding w:prefixMappings="xmlns:ns0='http://purl.org/dc/elements/1.1/' xmlns:ns1='http://schemas.openxmlformats.org/package/2006/metadata/core-properties' " w:xpath="/ns1:coreProperties[1]/ns0:creator[1]" w:storeItemID="{6C3C8BC8-F283-45AE-878A-BAB7291924A1}"/>
                <w:text/>
              </w:sdtPr>
              <w:sdtEndPr/>
              <w:sdtContent>
                <w:r>
                  <w:t>[Your Name]</w:t>
                </w:r>
              </w:sdtContent>
            </w:sdt>
            <w:bookmarkEnd w:id="0"/>
          </w:p>
          <w:p w:rsidR="00C20212" w:rsidRDefault="008C6CA3">
            <w:pPr>
              <w:pStyle w:val="Heading3"/>
            </w:pPr>
            <w:bookmarkStart w:id="1" w:name="_Toc495517480"/>
            <w:proofErr w:type="spellStart"/>
            <w:r>
              <w:t>Tianyu</w:t>
            </w:r>
            <w:proofErr w:type="spellEnd"/>
            <w:r>
              <w:t xml:space="preserve"> “Tim” Wang (s1636723)</w:t>
            </w:r>
            <w:bookmarkEnd w:id="1"/>
          </w:p>
          <w:bookmarkStart w:id="2" w:name="_Toc495517481"/>
          <w:p w:rsidR="00C20212" w:rsidRDefault="00351654">
            <w:pPr>
              <w:pStyle w:val="Heading3"/>
            </w:pPr>
            <w:sdt>
              <w:sdtPr>
                <w:id w:val="1657335012"/>
                <w:placeholder>
                  <w:docPart w:val="81C6D0CF004044DD98A7872D219276B7"/>
                </w:placeholder>
                <w:date w:fullDate="2017-10-11T00:00:00Z">
                  <w:dateFormat w:val="MMMM d, yyyy"/>
                  <w:lid w:val="en-US"/>
                  <w:storeMappedDataAs w:val="dateTime"/>
                  <w:calendar w:val="gregorian"/>
                </w:date>
              </w:sdtPr>
              <w:sdtEndPr/>
              <w:sdtContent>
                <w:r w:rsidR="008C6CA3">
                  <w:t>October 11, 2017</w:t>
                </w:r>
              </w:sdtContent>
            </w:sdt>
            <w:bookmarkEnd w:id="2"/>
          </w:p>
        </w:tc>
      </w:tr>
    </w:tbl>
    <w:p w:rsidR="00C20212" w:rsidRDefault="00C20212"/>
    <w:p w:rsidR="00C20212" w:rsidRDefault="00C20212" w:rsidP="00351654">
      <w:pPr>
        <w:ind w:left="0"/>
        <w:sectPr w:rsidR="00C20212">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32794070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351654" w:rsidRDefault="00351654">
          <w:pPr>
            <w:pStyle w:val="TOCHeading"/>
          </w:pPr>
          <w:r>
            <w:t>Index</w:t>
          </w:r>
        </w:p>
        <w:p w:rsidR="00351654" w:rsidRDefault="00351654" w:rsidP="00351654">
          <w:pPr>
            <w:pStyle w:val="TOC3"/>
            <w:tabs>
              <w:tab w:val="right" w:leader="dot" w:pos="9350"/>
            </w:tabs>
            <w:ind w:left="0"/>
            <w:rPr>
              <w:noProof/>
              <w:lang w:val="en-GB" w:eastAsia="zh-CN"/>
            </w:rPr>
          </w:pPr>
          <w:r>
            <w:fldChar w:fldCharType="begin"/>
          </w:r>
          <w:r>
            <w:instrText xml:space="preserve"> TOC \o "1-3" \h \z \u </w:instrText>
          </w:r>
          <w:r>
            <w:fldChar w:fldCharType="separate"/>
          </w:r>
        </w:p>
        <w:p w:rsidR="00351654" w:rsidRDefault="00351654">
          <w:pPr>
            <w:pStyle w:val="TOC1"/>
            <w:tabs>
              <w:tab w:val="right" w:leader="dot" w:pos="9350"/>
            </w:tabs>
            <w:rPr>
              <w:noProof/>
              <w:lang w:val="en-GB" w:eastAsia="zh-CN"/>
            </w:rPr>
          </w:pPr>
          <w:hyperlink w:anchor="_Toc495517482" w:history="1">
            <w:r w:rsidRPr="00AC03E5">
              <w:rPr>
                <w:rStyle w:val="Hyperlink"/>
                <w:noProof/>
              </w:rPr>
              <w:t>Introduction of TourED</w:t>
            </w:r>
            <w:r>
              <w:rPr>
                <w:noProof/>
                <w:webHidden/>
              </w:rPr>
              <w:tab/>
            </w:r>
            <w:r>
              <w:rPr>
                <w:noProof/>
                <w:webHidden/>
              </w:rPr>
              <w:fldChar w:fldCharType="begin"/>
            </w:r>
            <w:r>
              <w:rPr>
                <w:noProof/>
                <w:webHidden/>
              </w:rPr>
              <w:instrText xml:space="preserve"> PAGEREF _Toc495517482 \h </w:instrText>
            </w:r>
            <w:r>
              <w:rPr>
                <w:noProof/>
                <w:webHidden/>
              </w:rPr>
            </w:r>
            <w:r>
              <w:rPr>
                <w:noProof/>
                <w:webHidden/>
              </w:rPr>
              <w:fldChar w:fldCharType="separate"/>
            </w:r>
            <w:r>
              <w:rPr>
                <w:noProof/>
                <w:webHidden/>
              </w:rPr>
              <w:t>2</w:t>
            </w:r>
            <w:r>
              <w:rPr>
                <w:noProof/>
                <w:webHidden/>
              </w:rPr>
              <w:fldChar w:fldCharType="end"/>
            </w:r>
          </w:hyperlink>
        </w:p>
        <w:p w:rsidR="00351654" w:rsidRDefault="00351654">
          <w:pPr>
            <w:pStyle w:val="TOC1"/>
            <w:tabs>
              <w:tab w:val="right" w:leader="dot" w:pos="9350"/>
            </w:tabs>
            <w:rPr>
              <w:noProof/>
              <w:lang w:val="en-GB" w:eastAsia="zh-CN"/>
            </w:rPr>
          </w:pPr>
          <w:hyperlink w:anchor="_Toc495517483" w:history="1">
            <w:r w:rsidRPr="00AC03E5">
              <w:rPr>
                <w:rStyle w:val="Hyperlink"/>
                <w:noProof/>
              </w:rPr>
              <w:t>Stakeholders</w:t>
            </w:r>
            <w:r>
              <w:rPr>
                <w:noProof/>
                <w:webHidden/>
              </w:rPr>
              <w:tab/>
            </w:r>
            <w:r>
              <w:rPr>
                <w:noProof/>
                <w:webHidden/>
              </w:rPr>
              <w:fldChar w:fldCharType="begin"/>
            </w:r>
            <w:r>
              <w:rPr>
                <w:noProof/>
                <w:webHidden/>
              </w:rPr>
              <w:instrText xml:space="preserve"> PAGEREF _Toc495517483 \h </w:instrText>
            </w:r>
            <w:r>
              <w:rPr>
                <w:noProof/>
                <w:webHidden/>
              </w:rPr>
            </w:r>
            <w:r>
              <w:rPr>
                <w:noProof/>
                <w:webHidden/>
              </w:rPr>
              <w:fldChar w:fldCharType="separate"/>
            </w:r>
            <w:r>
              <w:rPr>
                <w:noProof/>
                <w:webHidden/>
              </w:rPr>
              <w:t>2</w:t>
            </w:r>
            <w:r>
              <w:rPr>
                <w:noProof/>
                <w:webHidden/>
              </w:rPr>
              <w:fldChar w:fldCharType="end"/>
            </w:r>
          </w:hyperlink>
        </w:p>
        <w:p w:rsidR="00351654" w:rsidRDefault="00351654">
          <w:pPr>
            <w:pStyle w:val="TOC1"/>
            <w:tabs>
              <w:tab w:val="right" w:leader="dot" w:pos="9350"/>
            </w:tabs>
            <w:rPr>
              <w:noProof/>
              <w:lang w:val="en-GB" w:eastAsia="zh-CN"/>
            </w:rPr>
          </w:pPr>
          <w:hyperlink w:anchor="_Toc495517484" w:history="1">
            <w:r w:rsidRPr="00AC03E5">
              <w:rPr>
                <w:rStyle w:val="Hyperlink"/>
                <w:noProof/>
              </w:rPr>
              <w:t>Use case 1 – Tourist browses</w:t>
            </w:r>
            <w:r>
              <w:rPr>
                <w:noProof/>
                <w:webHidden/>
              </w:rPr>
              <w:tab/>
            </w:r>
            <w:r>
              <w:rPr>
                <w:noProof/>
                <w:webHidden/>
              </w:rPr>
              <w:fldChar w:fldCharType="begin"/>
            </w:r>
            <w:r>
              <w:rPr>
                <w:noProof/>
                <w:webHidden/>
              </w:rPr>
              <w:instrText xml:space="preserve"> PAGEREF _Toc495517484 \h </w:instrText>
            </w:r>
            <w:r>
              <w:rPr>
                <w:noProof/>
                <w:webHidden/>
              </w:rPr>
            </w:r>
            <w:r>
              <w:rPr>
                <w:noProof/>
                <w:webHidden/>
              </w:rPr>
              <w:fldChar w:fldCharType="separate"/>
            </w:r>
            <w:r>
              <w:rPr>
                <w:noProof/>
                <w:webHidden/>
              </w:rPr>
              <w:t>3</w:t>
            </w:r>
            <w:r>
              <w:rPr>
                <w:noProof/>
                <w:webHidden/>
              </w:rPr>
              <w:fldChar w:fldCharType="end"/>
            </w:r>
          </w:hyperlink>
        </w:p>
        <w:p w:rsidR="00351654" w:rsidRDefault="00351654">
          <w:pPr>
            <w:pStyle w:val="TOC1"/>
            <w:tabs>
              <w:tab w:val="right" w:leader="dot" w:pos="9350"/>
            </w:tabs>
            <w:rPr>
              <w:noProof/>
              <w:lang w:val="en-GB" w:eastAsia="zh-CN"/>
            </w:rPr>
          </w:pPr>
          <w:hyperlink w:anchor="_Toc495517485" w:history="1">
            <w:r w:rsidRPr="00AC03E5">
              <w:rPr>
                <w:rStyle w:val="Hyperlink"/>
                <w:noProof/>
              </w:rPr>
              <w:t>Use case 2 – User authors</w:t>
            </w:r>
            <w:r>
              <w:rPr>
                <w:noProof/>
                <w:webHidden/>
              </w:rPr>
              <w:tab/>
            </w:r>
            <w:r>
              <w:rPr>
                <w:noProof/>
                <w:webHidden/>
              </w:rPr>
              <w:fldChar w:fldCharType="begin"/>
            </w:r>
            <w:r>
              <w:rPr>
                <w:noProof/>
                <w:webHidden/>
              </w:rPr>
              <w:instrText xml:space="preserve"> PAGEREF _Toc495517485 \h </w:instrText>
            </w:r>
            <w:r>
              <w:rPr>
                <w:noProof/>
                <w:webHidden/>
              </w:rPr>
            </w:r>
            <w:r>
              <w:rPr>
                <w:noProof/>
                <w:webHidden/>
              </w:rPr>
              <w:fldChar w:fldCharType="separate"/>
            </w:r>
            <w:r>
              <w:rPr>
                <w:noProof/>
                <w:webHidden/>
              </w:rPr>
              <w:t>5</w:t>
            </w:r>
            <w:r>
              <w:rPr>
                <w:noProof/>
                <w:webHidden/>
              </w:rPr>
              <w:fldChar w:fldCharType="end"/>
            </w:r>
          </w:hyperlink>
        </w:p>
        <w:p w:rsidR="00351654" w:rsidRDefault="00351654">
          <w:pPr>
            <w:pStyle w:val="TOC1"/>
            <w:tabs>
              <w:tab w:val="right" w:leader="dot" w:pos="9350"/>
            </w:tabs>
            <w:rPr>
              <w:noProof/>
              <w:lang w:val="en-GB" w:eastAsia="zh-CN"/>
            </w:rPr>
          </w:pPr>
          <w:hyperlink w:anchor="_Toc495517486" w:history="1">
            <w:r w:rsidRPr="00AC03E5">
              <w:rPr>
                <w:rStyle w:val="Hyperlink"/>
                <w:noProof/>
              </w:rPr>
              <w:t>Use case 3 – Tourist follows</w:t>
            </w:r>
            <w:r>
              <w:rPr>
                <w:noProof/>
                <w:webHidden/>
              </w:rPr>
              <w:tab/>
            </w:r>
            <w:r>
              <w:rPr>
                <w:noProof/>
                <w:webHidden/>
              </w:rPr>
              <w:fldChar w:fldCharType="begin"/>
            </w:r>
            <w:r>
              <w:rPr>
                <w:noProof/>
                <w:webHidden/>
              </w:rPr>
              <w:instrText xml:space="preserve"> PAGEREF _Toc495517486 \h </w:instrText>
            </w:r>
            <w:r>
              <w:rPr>
                <w:noProof/>
                <w:webHidden/>
              </w:rPr>
            </w:r>
            <w:r>
              <w:rPr>
                <w:noProof/>
                <w:webHidden/>
              </w:rPr>
              <w:fldChar w:fldCharType="separate"/>
            </w:r>
            <w:r>
              <w:rPr>
                <w:noProof/>
                <w:webHidden/>
              </w:rPr>
              <w:t>7</w:t>
            </w:r>
            <w:r>
              <w:rPr>
                <w:noProof/>
                <w:webHidden/>
              </w:rPr>
              <w:fldChar w:fldCharType="end"/>
            </w:r>
          </w:hyperlink>
        </w:p>
        <w:p w:rsidR="00351654" w:rsidRDefault="00351654">
          <w:r>
            <w:rPr>
              <w:b/>
              <w:bCs/>
              <w:noProof/>
            </w:rPr>
            <w:fldChar w:fldCharType="end"/>
          </w:r>
        </w:p>
      </w:sdtContent>
    </w:sdt>
    <w:p w:rsidR="00C20212" w:rsidRDefault="00C20212">
      <w:pPr>
        <w:pStyle w:val="Heading1"/>
      </w:pPr>
    </w:p>
    <w:p w:rsidR="00C20212" w:rsidRDefault="00C20212" w:rsidP="008C6CA3"/>
    <w:p w:rsidR="00C20212" w:rsidRDefault="00454768">
      <w:r>
        <w:br w:type="page"/>
      </w:r>
    </w:p>
    <w:p w:rsidR="00C20212" w:rsidRDefault="008C6CA3">
      <w:pPr>
        <w:pStyle w:val="Heading1"/>
      </w:pPr>
      <w:bookmarkStart w:id="3" w:name="_Toc495517482"/>
      <w:r>
        <w:lastRenderedPageBreak/>
        <w:t>Introduction of TourED</w:t>
      </w:r>
      <w:bookmarkEnd w:id="3"/>
    </w:p>
    <w:p w:rsidR="00C20212" w:rsidRPr="008C6CA3" w:rsidRDefault="008C6CA3" w:rsidP="008C6CA3">
      <w:pPr>
        <w:ind w:left="0"/>
        <w:rPr>
          <w:lang w:val="en"/>
        </w:rPr>
      </w:pPr>
      <w:r w:rsidRPr="008C6CA3">
        <w:rPr>
          <w:lang w:val="en"/>
        </w:rPr>
        <w:t>TourED is a mobile application for touring points of attraction in the City of Edinburgh. The majority of the tours will be on outdoors on foot and bicycle. An interactive on screen map will be provided to help the user find their bearings. TourED will come with a couple of pre-programmed tours with the option of users creating their own.</w:t>
      </w:r>
    </w:p>
    <w:p w:rsidR="00C20212" w:rsidRDefault="008C6CA3">
      <w:pPr>
        <w:pStyle w:val="Heading1"/>
        <w:spacing w:before="280"/>
      </w:pPr>
      <w:bookmarkStart w:id="4" w:name="_Toc495517483"/>
      <w:r>
        <w:rPr>
          <w:rStyle w:val="Heading1Char"/>
        </w:rPr>
        <w:t>Stakeholders</w:t>
      </w:r>
      <w:bookmarkEnd w:id="4"/>
    </w:p>
    <w:p w:rsidR="00C20212" w:rsidRDefault="008C6CA3" w:rsidP="008C6CA3">
      <w:pPr>
        <w:ind w:left="0"/>
        <w:rPr>
          <w:lang w:val="en"/>
        </w:rPr>
      </w:pPr>
      <w:r w:rsidRPr="008C6CA3">
        <w:rPr>
          <w:i/>
        </w:rPr>
        <w:t>The local government</w:t>
      </w:r>
      <w:r>
        <w:t xml:space="preserve">. </w:t>
      </w:r>
      <w:r>
        <w:rPr>
          <w:lang w:val="en"/>
        </w:rPr>
        <w:t>T</w:t>
      </w:r>
      <w:r w:rsidRPr="008C6CA3">
        <w:rPr>
          <w:lang w:val="en"/>
        </w:rPr>
        <w:t>ourism is an important contributor to GDP. According to an article from the Scottish Government's website, spending by tourists in Scotland generates £12 billion of economic activity. This suggests the Scottish Government may take an interest in TourED because the app could bring more t</w:t>
      </w:r>
      <w:bookmarkStart w:id="5" w:name="_GoBack"/>
      <w:bookmarkEnd w:id="5"/>
      <w:r w:rsidRPr="008C6CA3">
        <w:rPr>
          <w:lang w:val="en"/>
        </w:rPr>
        <w:t>ourists to Edinburgh.</w:t>
      </w:r>
    </w:p>
    <w:p w:rsidR="008C6CA3" w:rsidRDefault="008C6CA3" w:rsidP="008C6CA3">
      <w:pPr>
        <w:ind w:left="0"/>
        <w:rPr>
          <w:lang w:val="en"/>
        </w:rPr>
      </w:pPr>
      <w:r w:rsidRPr="008C6CA3">
        <w:rPr>
          <w:i/>
          <w:lang w:val="en"/>
        </w:rPr>
        <w:t>The local population</w:t>
      </w:r>
      <w:r w:rsidRPr="008C6CA3">
        <w:rPr>
          <w:lang w:val="en"/>
        </w:rPr>
        <w:t xml:space="preserve"> have a steak in TourED because tourists provide opportunity for the growth and development of small businesses. For example, in the Canongate area of Edinburgh there's Holyrood Palace, a common place of interest. An increase in people touring the area could provide residents of Canongate the opportunity to start a small business, e.g. a family owned restaurant.</w:t>
      </w:r>
    </w:p>
    <w:p w:rsidR="008C6CA3" w:rsidRPr="008C6CA3" w:rsidRDefault="008C6CA3" w:rsidP="008C6CA3">
      <w:pPr>
        <w:ind w:left="0"/>
        <w:rPr>
          <w:lang w:val="en"/>
        </w:rPr>
      </w:pPr>
      <w:r w:rsidRPr="008C6CA3">
        <w:rPr>
          <w:i/>
          <w:lang w:val="en"/>
        </w:rPr>
        <w:t>Tourists</w:t>
      </w:r>
      <w:r w:rsidRPr="008C6CA3">
        <w:rPr>
          <w:lang w:val="en"/>
        </w:rPr>
        <w:t xml:space="preserve"> are </w:t>
      </w:r>
      <w:r w:rsidR="00351654">
        <w:rPr>
          <w:lang w:val="en"/>
        </w:rPr>
        <w:t xml:space="preserve">an </w:t>
      </w:r>
      <w:r w:rsidRPr="008C6CA3">
        <w:rPr>
          <w:lang w:val="en"/>
        </w:rPr>
        <w:t xml:space="preserve">obvious stakeholders of TourED, they are the end users of this application. They are using TourED to find good attractions, local food </w:t>
      </w:r>
      <w:r w:rsidR="00351654" w:rsidRPr="008C6CA3">
        <w:rPr>
          <w:lang w:val="en"/>
        </w:rPr>
        <w:t>restaurant</w:t>
      </w:r>
      <w:r w:rsidR="00351654">
        <w:rPr>
          <w:lang w:val="en"/>
        </w:rPr>
        <w:t>s</w:t>
      </w:r>
      <w:r w:rsidRPr="008C6CA3">
        <w:rPr>
          <w:lang w:val="en"/>
        </w:rPr>
        <w:t xml:space="preserve"> and souvenir shop</w:t>
      </w:r>
      <w:r w:rsidR="00351654">
        <w:rPr>
          <w:lang w:val="en"/>
        </w:rPr>
        <w:t>s</w:t>
      </w:r>
      <w:r w:rsidRPr="008C6CA3">
        <w:rPr>
          <w:lang w:val="en"/>
        </w:rPr>
        <w:t xml:space="preserve">. TourED will help them to find these sites and arrange a route for them to save time. Tourists are seeking </w:t>
      </w:r>
      <w:r w:rsidR="00351654" w:rsidRPr="008C6CA3">
        <w:rPr>
          <w:lang w:val="en"/>
        </w:rPr>
        <w:t>an</w:t>
      </w:r>
      <w:r w:rsidRPr="008C6CA3">
        <w:rPr>
          <w:lang w:val="en"/>
        </w:rPr>
        <w:t xml:space="preserve"> enriched travel experience in Edinburgh with the help of TourED.</w:t>
      </w:r>
    </w:p>
    <w:p w:rsidR="008C6CA3" w:rsidRPr="008C6CA3" w:rsidRDefault="008C6CA3" w:rsidP="008C6CA3">
      <w:pPr>
        <w:ind w:left="0"/>
        <w:rPr>
          <w:lang w:val="en-GB"/>
        </w:rPr>
      </w:pPr>
      <w:r w:rsidRPr="008C6CA3">
        <w:rPr>
          <w:i/>
          <w:lang w:val="en"/>
        </w:rPr>
        <w:t>Owners of attractions</w:t>
      </w:r>
      <w:r w:rsidRPr="008C6CA3">
        <w:rPr>
          <w:lang w:val="en"/>
        </w:rPr>
        <w:t xml:space="preserve"> are also stakeholders of TourED, they want their sites be visited by tourists so they can sell tickets and make money. TourED have the ability to navigate tourists to different place, so they may want to create some tour on TourED to bring more tourists to their place.</w:t>
      </w:r>
    </w:p>
    <w:p w:rsidR="00C20212" w:rsidRDefault="008C6CA3">
      <w:pPr>
        <w:pStyle w:val="Heading1"/>
      </w:pPr>
      <w:bookmarkStart w:id="6" w:name="_Toc495517484"/>
      <w:r>
        <w:rPr>
          <w:rStyle w:val="Heading1Char"/>
        </w:rPr>
        <w:lastRenderedPageBreak/>
        <w:t>Use case 1 – Tourist browses</w:t>
      </w:r>
      <w:bookmarkEnd w:id="6"/>
    </w:p>
    <w:p w:rsidR="00345D39" w:rsidRPr="00345D39" w:rsidRDefault="00345D39" w:rsidP="00345D39">
      <w:pPr>
        <w:rPr>
          <w:lang w:val="en-GB"/>
        </w:rPr>
      </w:pPr>
      <w:r w:rsidRPr="00345D39">
        <w:rPr>
          <w:b/>
          <w:lang w:val="en-GB"/>
        </w:rPr>
        <w:t>Primary actor</w:t>
      </w:r>
      <w:r w:rsidRPr="00345D39">
        <w:rPr>
          <w:lang w:val="en-GB"/>
        </w:rPr>
        <w:t xml:space="preserve"> Tourist</w:t>
      </w:r>
    </w:p>
    <w:p w:rsidR="00345D39" w:rsidRPr="00345D39" w:rsidRDefault="00345D39" w:rsidP="00345D39">
      <w:pPr>
        <w:rPr>
          <w:lang w:val="en-GB"/>
        </w:rPr>
      </w:pPr>
      <w:r w:rsidRPr="00345D39">
        <w:rPr>
          <w:b/>
          <w:lang w:val="en-GB"/>
        </w:rPr>
        <w:t xml:space="preserve">Summary </w:t>
      </w:r>
      <w:r w:rsidRPr="00345D39">
        <w:rPr>
          <w:lang w:val="en-GB"/>
        </w:rPr>
        <w:t>Tourist wants to find a tour to follow on the system.</w:t>
      </w:r>
    </w:p>
    <w:p w:rsidR="00345D39" w:rsidRPr="00345D39" w:rsidRDefault="00345D39" w:rsidP="00345D39">
      <w:pPr>
        <w:rPr>
          <w:lang w:val="en-GB"/>
        </w:rPr>
      </w:pPr>
      <w:r w:rsidRPr="00345D39">
        <w:rPr>
          <w:b/>
          <w:lang w:val="en-GB"/>
        </w:rPr>
        <w:t xml:space="preserve">Precondition </w:t>
      </w:r>
      <w:r w:rsidRPr="00345D39">
        <w:rPr>
          <w:lang w:val="en-GB"/>
        </w:rPr>
        <w:t>The available tours have loaded on the app.</w:t>
      </w:r>
    </w:p>
    <w:p w:rsidR="00345D39" w:rsidRPr="00345D39" w:rsidRDefault="00345D39" w:rsidP="00345D39">
      <w:pPr>
        <w:rPr>
          <w:lang w:val="en-GB"/>
        </w:rPr>
      </w:pPr>
      <w:r w:rsidRPr="00345D39">
        <w:rPr>
          <w:b/>
          <w:lang w:val="en-GB"/>
        </w:rPr>
        <w:t>Trigger</w:t>
      </w:r>
      <w:r w:rsidRPr="00345D39">
        <w:rPr>
          <w:lang w:val="en-GB"/>
        </w:rPr>
        <w:t xml:space="preserve"> Tourist is not following any tour at the moment.</w:t>
      </w:r>
    </w:p>
    <w:p w:rsidR="00345D39" w:rsidRPr="00345D39" w:rsidRDefault="00345D39" w:rsidP="00345D39">
      <w:pPr>
        <w:rPr>
          <w:lang w:val="en-GB"/>
        </w:rPr>
      </w:pPr>
      <w:r w:rsidRPr="00345D39">
        <w:rPr>
          <w:b/>
          <w:lang w:val="en-GB"/>
        </w:rPr>
        <w:t xml:space="preserve">Guarantee </w:t>
      </w:r>
      <w:r w:rsidRPr="00345D39">
        <w:rPr>
          <w:lang w:val="en-GB"/>
        </w:rPr>
        <w:t>The tourist is on the tour.</w:t>
      </w:r>
    </w:p>
    <w:p w:rsidR="00345D39" w:rsidRPr="00345D39" w:rsidRDefault="00345D39" w:rsidP="00345D39">
      <w:pPr>
        <w:rPr>
          <w:b/>
          <w:lang w:val="en-GB"/>
        </w:rPr>
      </w:pPr>
      <w:r w:rsidRPr="00345D39">
        <w:rPr>
          <w:b/>
          <w:lang w:val="en-GB"/>
        </w:rPr>
        <w:t>Main Success Scenario</w:t>
      </w:r>
    </w:p>
    <w:p w:rsidR="00345D39" w:rsidRPr="00345D39" w:rsidRDefault="00345D39" w:rsidP="00345D39">
      <w:pPr>
        <w:numPr>
          <w:ilvl w:val="0"/>
          <w:numId w:val="1"/>
        </w:numPr>
        <w:rPr>
          <w:lang w:val="en-GB"/>
        </w:rPr>
      </w:pPr>
      <w:r w:rsidRPr="00345D39">
        <w:rPr>
          <w:lang w:val="en-GB"/>
        </w:rPr>
        <w:t>User opens tour app</w:t>
      </w:r>
    </w:p>
    <w:p w:rsidR="00345D39" w:rsidRPr="00345D39" w:rsidRDefault="00345D39" w:rsidP="00345D39">
      <w:pPr>
        <w:numPr>
          <w:ilvl w:val="0"/>
          <w:numId w:val="1"/>
        </w:numPr>
        <w:rPr>
          <w:lang w:val="en-GB"/>
        </w:rPr>
      </w:pPr>
      <w:r w:rsidRPr="00345D39">
        <w:rPr>
          <w:lang w:val="en-GB"/>
        </w:rPr>
        <w:t>App determines that the user is not following a tour</w:t>
      </w:r>
    </w:p>
    <w:p w:rsidR="00345D39" w:rsidRPr="00345D39" w:rsidRDefault="00345D39" w:rsidP="00345D39">
      <w:pPr>
        <w:numPr>
          <w:ilvl w:val="0"/>
          <w:numId w:val="1"/>
        </w:numPr>
        <w:rPr>
          <w:lang w:val="en-GB"/>
        </w:rPr>
      </w:pPr>
      <w:r w:rsidRPr="00345D39">
        <w:rPr>
          <w:lang w:val="en-GB"/>
        </w:rPr>
        <w:t>App determines the user’s region</w:t>
      </w:r>
    </w:p>
    <w:p w:rsidR="00345D39" w:rsidRPr="00345D39" w:rsidRDefault="00345D39" w:rsidP="00345D39">
      <w:pPr>
        <w:numPr>
          <w:ilvl w:val="0"/>
          <w:numId w:val="1"/>
        </w:numPr>
        <w:rPr>
          <w:lang w:val="en-GB"/>
        </w:rPr>
      </w:pPr>
      <w:r w:rsidRPr="00345D39">
        <w:rPr>
          <w:lang w:val="en-GB"/>
        </w:rPr>
        <w:t xml:space="preserve">App checks if there’s </w:t>
      </w:r>
      <w:proofErr w:type="spellStart"/>
      <w:r w:rsidRPr="00345D39">
        <w:rPr>
          <w:lang w:val="en-GB"/>
        </w:rPr>
        <w:t>atleast</w:t>
      </w:r>
      <w:proofErr w:type="spellEnd"/>
      <w:r w:rsidRPr="00345D39">
        <w:rPr>
          <w:lang w:val="en-GB"/>
        </w:rPr>
        <w:t xml:space="preserve"> 1 predefined tour in the region</w:t>
      </w:r>
    </w:p>
    <w:p w:rsidR="00345D39" w:rsidRPr="00345D39" w:rsidRDefault="00345D39" w:rsidP="00345D39">
      <w:pPr>
        <w:numPr>
          <w:ilvl w:val="0"/>
          <w:numId w:val="1"/>
        </w:numPr>
        <w:rPr>
          <w:lang w:val="en-GB"/>
        </w:rPr>
      </w:pPr>
      <w:r w:rsidRPr="00345D39">
        <w:rPr>
          <w:lang w:val="en-GB"/>
        </w:rPr>
        <w:t>Tours available are loaded onto the app</w:t>
      </w:r>
    </w:p>
    <w:p w:rsidR="00345D39" w:rsidRPr="00345D39" w:rsidRDefault="00345D39" w:rsidP="00345D39">
      <w:pPr>
        <w:rPr>
          <w:lang w:val="en-GB"/>
        </w:rPr>
      </w:pPr>
      <w:r w:rsidRPr="00345D39">
        <w:rPr>
          <w:b/>
          <w:lang w:val="en-GB"/>
        </w:rPr>
        <w:t>Extension (2)</w:t>
      </w:r>
    </w:p>
    <w:p w:rsidR="00345D39" w:rsidRPr="00345D39" w:rsidRDefault="00345D39" w:rsidP="00345D39">
      <w:pPr>
        <w:numPr>
          <w:ilvl w:val="0"/>
          <w:numId w:val="3"/>
        </w:numPr>
        <w:rPr>
          <w:lang w:val="en-GB"/>
        </w:rPr>
      </w:pPr>
      <w:r w:rsidRPr="00345D39">
        <w:rPr>
          <w:lang w:val="en-GB"/>
        </w:rPr>
        <w:t>App determines the user is following a tour</w:t>
      </w:r>
    </w:p>
    <w:p w:rsidR="00345D39" w:rsidRPr="00345D39" w:rsidRDefault="00345D39" w:rsidP="00345D39">
      <w:pPr>
        <w:numPr>
          <w:ilvl w:val="0"/>
          <w:numId w:val="3"/>
        </w:numPr>
        <w:rPr>
          <w:lang w:val="en-GB"/>
        </w:rPr>
      </w:pPr>
      <w:r w:rsidRPr="00345D39">
        <w:rPr>
          <w:lang w:val="en-GB"/>
        </w:rPr>
        <w:t>A message is delivered to the user stating “do you wish to stop your current tour?”</w:t>
      </w:r>
    </w:p>
    <w:p w:rsidR="00345D39" w:rsidRPr="00345D39" w:rsidRDefault="00345D39" w:rsidP="00345D39">
      <w:pPr>
        <w:numPr>
          <w:ilvl w:val="0"/>
          <w:numId w:val="3"/>
        </w:numPr>
        <w:rPr>
          <w:lang w:val="en-GB"/>
        </w:rPr>
      </w:pPr>
      <w:r w:rsidRPr="00345D39">
        <w:rPr>
          <w:lang w:val="en-GB"/>
        </w:rPr>
        <w:t>Follow on from point 3 in main success scenario.</w:t>
      </w:r>
    </w:p>
    <w:p w:rsidR="00345D39" w:rsidRPr="00345D39" w:rsidRDefault="00345D39" w:rsidP="00345D39">
      <w:pPr>
        <w:rPr>
          <w:b/>
          <w:lang w:val="en-GB"/>
        </w:rPr>
      </w:pPr>
      <w:r w:rsidRPr="00345D39">
        <w:rPr>
          <w:b/>
          <w:lang w:val="en-GB"/>
        </w:rPr>
        <w:t>Extension (3)</w:t>
      </w:r>
    </w:p>
    <w:p w:rsidR="00345D39" w:rsidRPr="00345D39" w:rsidRDefault="00345D39" w:rsidP="00345D39">
      <w:pPr>
        <w:numPr>
          <w:ilvl w:val="0"/>
          <w:numId w:val="4"/>
        </w:numPr>
        <w:rPr>
          <w:lang w:val="en-GB"/>
        </w:rPr>
      </w:pPr>
      <w:r w:rsidRPr="00345D39">
        <w:rPr>
          <w:lang w:val="en-GB"/>
        </w:rPr>
        <w:t>App cannot determine the user’s region</w:t>
      </w:r>
    </w:p>
    <w:p w:rsidR="00345D39" w:rsidRPr="00345D39" w:rsidRDefault="00345D39" w:rsidP="00345D39">
      <w:pPr>
        <w:numPr>
          <w:ilvl w:val="0"/>
          <w:numId w:val="4"/>
        </w:numPr>
        <w:rPr>
          <w:lang w:val="en-GB"/>
        </w:rPr>
      </w:pPr>
      <w:r w:rsidRPr="00345D39">
        <w:rPr>
          <w:lang w:val="en-GB"/>
        </w:rPr>
        <w:lastRenderedPageBreak/>
        <w:t>An error message is delivered to the user stating “Region cannot be identified”</w:t>
      </w:r>
    </w:p>
    <w:p w:rsidR="00345D39" w:rsidRPr="00345D39" w:rsidRDefault="00345D39" w:rsidP="00345D39">
      <w:pPr>
        <w:numPr>
          <w:ilvl w:val="0"/>
          <w:numId w:val="4"/>
        </w:numPr>
        <w:rPr>
          <w:lang w:val="en-GB"/>
        </w:rPr>
      </w:pPr>
      <w:r w:rsidRPr="00345D39">
        <w:rPr>
          <w:lang w:val="en-GB"/>
        </w:rPr>
        <w:t>Return out of main success scenario.</w:t>
      </w:r>
    </w:p>
    <w:p w:rsidR="00345D39" w:rsidRPr="00345D39" w:rsidRDefault="00345D39" w:rsidP="00345D39">
      <w:pPr>
        <w:rPr>
          <w:lang w:val="en-GB"/>
        </w:rPr>
      </w:pPr>
      <w:r w:rsidRPr="00345D39">
        <w:rPr>
          <w:b/>
          <w:lang w:val="en-GB"/>
        </w:rPr>
        <w:t>Extension (4)</w:t>
      </w:r>
    </w:p>
    <w:p w:rsidR="00345D39" w:rsidRPr="00345D39" w:rsidRDefault="00345D39" w:rsidP="00345D39">
      <w:pPr>
        <w:numPr>
          <w:ilvl w:val="0"/>
          <w:numId w:val="5"/>
        </w:numPr>
        <w:rPr>
          <w:lang w:val="en-GB"/>
        </w:rPr>
      </w:pPr>
      <w:r w:rsidRPr="00345D39">
        <w:rPr>
          <w:lang w:val="en-GB"/>
        </w:rPr>
        <w:t>App cannot find a predefined tour in the user’s region</w:t>
      </w:r>
    </w:p>
    <w:p w:rsidR="00345D39" w:rsidRPr="00345D39" w:rsidRDefault="00345D39" w:rsidP="00345D39">
      <w:pPr>
        <w:numPr>
          <w:ilvl w:val="0"/>
          <w:numId w:val="5"/>
        </w:numPr>
        <w:rPr>
          <w:lang w:val="en-GB"/>
        </w:rPr>
      </w:pPr>
      <w:r w:rsidRPr="00345D39">
        <w:rPr>
          <w:lang w:val="en-GB"/>
        </w:rPr>
        <w:t>An error message is delivered to the user “No available tours in region”</w:t>
      </w:r>
    </w:p>
    <w:p w:rsidR="00345D39" w:rsidRPr="00345D39" w:rsidRDefault="00345D39" w:rsidP="00345D39">
      <w:pPr>
        <w:numPr>
          <w:ilvl w:val="0"/>
          <w:numId w:val="5"/>
        </w:numPr>
        <w:rPr>
          <w:lang w:val="en-GB"/>
        </w:rPr>
      </w:pPr>
      <w:r w:rsidRPr="00345D39">
        <w:rPr>
          <w:lang w:val="en-GB"/>
        </w:rPr>
        <w:t>Return out of main success scenario.</w:t>
      </w:r>
    </w:p>
    <w:p w:rsidR="00345D39" w:rsidRPr="00345D39" w:rsidRDefault="00345D39" w:rsidP="00345D39">
      <w:pPr>
        <w:rPr>
          <w:b/>
          <w:lang w:val="en-GB"/>
        </w:rPr>
      </w:pPr>
      <w:r w:rsidRPr="00345D39">
        <w:rPr>
          <w:b/>
          <w:lang w:val="en-GB"/>
        </w:rPr>
        <w:t>Notes</w:t>
      </w:r>
    </w:p>
    <w:p w:rsidR="00345D39" w:rsidRPr="00345D39" w:rsidRDefault="00345D39" w:rsidP="00345D39">
      <w:pPr>
        <w:numPr>
          <w:ilvl w:val="0"/>
          <w:numId w:val="2"/>
        </w:numPr>
        <w:rPr>
          <w:lang w:val="en-GB"/>
        </w:rPr>
      </w:pPr>
      <w:r w:rsidRPr="00345D39">
        <w:rPr>
          <w:lang w:val="en-GB"/>
        </w:rPr>
        <w:t>It should be considered what happens if the user changes region whilst browsing. E.g. user moves from EH1 to EH2 whilst browsing tours on their phone.</w:t>
      </w:r>
    </w:p>
    <w:p w:rsidR="00C20212" w:rsidRDefault="00C20212" w:rsidP="00345D39">
      <w:pPr>
        <w:pStyle w:val="Heading1"/>
        <w:rPr>
          <w:rFonts w:asciiTheme="minorHAnsi" w:eastAsiaTheme="minorEastAsia" w:hAnsiTheme="minorHAnsi" w:cstheme="minorBidi"/>
          <w:color w:val="auto"/>
          <w:sz w:val="22"/>
          <w:szCs w:val="22"/>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pStyle w:val="Heading1"/>
      </w:pPr>
      <w:bookmarkStart w:id="7" w:name="_Toc495517485"/>
      <w:r>
        <w:rPr>
          <w:rStyle w:val="Heading1Char"/>
        </w:rPr>
        <w:lastRenderedPageBreak/>
        <w:t>Use case 2 – User authors</w:t>
      </w:r>
      <w:bookmarkEnd w:id="7"/>
    </w:p>
    <w:p w:rsidR="00345D39" w:rsidRPr="00345D39" w:rsidRDefault="00345D39" w:rsidP="00345D39">
      <w:pPr>
        <w:rPr>
          <w:lang w:val="en-GB"/>
        </w:rPr>
      </w:pPr>
      <w:r w:rsidRPr="00345D39">
        <w:rPr>
          <w:b/>
          <w:lang w:val="en-GB"/>
        </w:rPr>
        <w:t>Primary actor</w:t>
      </w:r>
      <w:r w:rsidRPr="00345D39">
        <w:rPr>
          <w:lang w:val="en-GB"/>
        </w:rPr>
        <w:t xml:space="preserve"> User</w:t>
      </w:r>
    </w:p>
    <w:p w:rsidR="00345D39" w:rsidRPr="00345D39" w:rsidRDefault="00345D39" w:rsidP="00345D39">
      <w:pPr>
        <w:rPr>
          <w:lang w:val="en-GB"/>
        </w:rPr>
      </w:pPr>
      <w:r w:rsidRPr="00345D39">
        <w:rPr>
          <w:b/>
          <w:lang w:val="en-GB"/>
        </w:rPr>
        <w:t xml:space="preserve">Summary </w:t>
      </w:r>
      <w:r w:rsidRPr="00345D39">
        <w:rPr>
          <w:lang w:val="en-GB"/>
        </w:rPr>
        <w:t>Author wants to define a tour for tourists to follow.</w:t>
      </w:r>
    </w:p>
    <w:p w:rsidR="00345D39" w:rsidRPr="00345D39" w:rsidRDefault="00345D39" w:rsidP="00345D39">
      <w:pPr>
        <w:rPr>
          <w:lang w:val="en-GB"/>
        </w:rPr>
      </w:pPr>
      <w:r w:rsidRPr="00345D39">
        <w:rPr>
          <w:b/>
          <w:lang w:val="en-GB"/>
        </w:rPr>
        <w:t xml:space="preserve">Precondition </w:t>
      </w:r>
      <w:r w:rsidRPr="00345D39">
        <w:rPr>
          <w:lang w:val="en-GB"/>
        </w:rPr>
        <w:t>User is on the tour authoring interface.</w:t>
      </w:r>
    </w:p>
    <w:p w:rsidR="00345D39" w:rsidRPr="00345D39" w:rsidRDefault="00345D39" w:rsidP="00345D39">
      <w:pPr>
        <w:rPr>
          <w:lang w:val="en-GB"/>
        </w:rPr>
      </w:pPr>
      <w:r w:rsidRPr="00345D39">
        <w:rPr>
          <w:b/>
          <w:lang w:val="en-GB"/>
        </w:rPr>
        <w:t>Trigger</w:t>
      </w:r>
      <w:r w:rsidRPr="00345D39">
        <w:rPr>
          <w:lang w:val="en-GB"/>
        </w:rPr>
        <w:t xml:space="preserve"> User segues to tour authoring interface.</w:t>
      </w:r>
    </w:p>
    <w:p w:rsidR="00345D39" w:rsidRPr="00345D39" w:rsidRDefault="00345D39" w:rsidP="00345D39">
      <w:pPr>
        <w:rPr>
          <w:lang w:val="en-GB"/>
        </w:rPr>
      </w:pPr>
      <w:r w:rsidRPr="00345D39">
        <w:rPr>
          <w:b/>
          <w:lang w:val="en-GB"/>
        </w:rPr>
        <w:t xml:space="preserve">Guarantee </w:t>
      </w:r>
      <w:r w:rsidRPr="00345D39">
        <w:rPr>
          <w:lang w:val="en-GB"/>
        </w:rPr>
        <w:t>The new tour is added to the list of tours in the app.</w:t>
      </w:r>
    </w:p>
    <w:p w:rsidR="00345D39" w:rsidRPr="00345D39" w:rsidRDefault="00345D39" w:rsidP="00345D39">
      <w:pPr>
        <w:rPr>
          <w:lang w:val="en-GB"/>
        </w:rPr>
      </w:pPr>
      <w:r w:rsidRPr="00345D39">
        <w:rPr>
          <w:b/>
          <w:lang w:val="en-GB"/>
        </w:rPr>
        <w:t>Main Success Scenario</w:t>
      </w:r>
    </w:p>
    <w:p w:rsidR="00345D39" w:rsidRPr="00345D39" w:rsidRDefault="00345D39" w:rsidP="00345D39">
      <w:pPr>
        <w:numPr>
          <w:ilvl w:val="0"/>
          <w:numId w:val="6"/>
        </w:numPr>
        <w:rPr>
          <w:lang w:val="en-GB"/>
        </w:rPr>
      </w:pPr>
      <w:r w:rsidRPr="00345D39">
        <w:rPr>
          <w:lang w:val="en-GB"/>
        </w:rPr>
        <w:t>User enters the name of the tour</w:t>
      </w:r>
    </w:p>
    <w:p w:rsidR="00345D39" w:rsidRPr="00345D39" w:rsidRDefault="00345D39" w:rsidP="00345D39">
      <w:pPr>
        <w:numPr>
          <w:ilvl w:val="0"/>
          <w:numId w:val="6"/>
        </w:numPr>
        <w:rPr>
          <w:lang w:val="en-GB"/>
        </w:rPr>
      </w:pPr>
      <w:r w:rsidRPr="00345D39">
        <w:rPr>
          <w:lang w:val="en-GB"/>
        </w:rPr>
        <w:t>User enters the tour’s region</w:t>
      </w:r>
    </w:p>
    <w:p w:rsidR="00345D39" w:rsidRPr="00345D39" w:rsidRDefault="00345D39" w:rsidP="00345D39">
      <w:pPr>
        <w:numPr>
          <w:ilvl w:val="0"/>
          <w:numId w:val="6"/>
        </w:numPr>
        <w:rPr>
          <w:lang w:val="en-GB"/>
        </w:rPr>
      </w:pPr>
      <w:r w:rsidRPr="00345D39">
        <w:rPr>
          <w:lang w:val="en-GB"/>
        </w:rPr>
        <w:t>User enters a sequence of waypoints and optional annotations.</w:t>
      </w:r>
    </w:p>
    <w:p w:rsidR="00345D39" w:rsidRPr="00345D39" w:rsidRDefault="00345D39" w:rsidP="00345D39">
      <w:pPr>
        <w:numPr>
          <w:ilvl w:val="0"/>
          <w:numId w:val="6"/>
        </w:numPr>
        <w:rPr>
          <w:lang w:val="en-GB"/>
        </w:rPr>
      </w:pPr>
      <w:r w:rsidRPr="00345D39">
        <w:rPr>
          <w:lang w:val="en-GB"/>
        </w:rPr>
        <w:t>User enters another set of optional annotations corresponding to a pair of waypoints; leg annotations.</w:t>
      </w:r>
    </w:p>
    <w:p w:rsidR="00345D39" w:rsidRPr="00345D39" w:rsidRDefault="00345D39" w:rsidP="00345D39">
      <w:pPr>
        <w:numPr>
          <w:ilvl w:val="0"/>
          <w:numId w:val="6"/>
        </w:numPr>
        <w:rPr>
          <w:lang w:val="en-GB"/>
        </w:rPr>
      </w:pPr>
      <w:r w:rsidRPr="00345D39">
        <w:rPr>
          <w:lang w:val="en-GB"/>
        </w:rPr>
        <w:t>User presses “publish tour”</w:t>
      </w:r>
    </w:p>
    <w:p w:rsidR="00345D39" w:rsidRPr="00345D39" w:rsidRDefault="00345D39" w:rsidP="00345D39">
      <w:pPr>
        <w:numPr>
          <w:ilvl w:val="0"/>
          <w:numId w:val="6"/>
        </w:numPr>
        <w:rPr>
          <w:lang w:val="en-GB"/>
        </w:rPr>
      </w:pPr>
      <w:r w:rsidRPr="00345D39">
        <w:rPr>
          <w:lang w:val="en-GB"/>
        </w:rPr>
        <w:t>Tour is added to the apps memory.</w:t>
      </w:r>
    </w:p>
    <w:p w:rsidR="00345D39" w:rsidRPr="00345D39" w:rsidRDefault="00345D39" w:rsidP="00345D39">
      <w:pPr>
        <w:rPr>
          <w:lang w:val="en-GB"/>
        </w:rPr>
      </w:pPr>
      <w:r w:rsidRPr="00345D39">
        <w:rPr>
          <w:b/>
          <w:lang w:val="en-GB"/>
        </w:rPr>
        <w:t>Extension (3/4/5)</w:t>
      </w:r>
    </w:p>
    <w:p w:rsidR="00345D39" w:rsidRPr="00345D39" w:rsidRDefault="00345D39" w:rsidP="00345D39">
      <w:pPr>
        <w:numPr>
          <w:ilvl w:val="0"/>
          <w:numId w:val="3"/>
        </w:numPr>
        <w:rPr>
          <w:lang w:val="en-GB"/>
        </w:rPr>
      </w:pPr>
      <w:r w:rsidRPr="00345D39">
        <w:rPr>
          <w:lang w:val="en-GB"/>
        </w:rPr>
        <w:t>User fails to enter the name of the tour, the tour’s region, the sequence of waypoints</w:t>
      </w:r>
    </w:p>
    <w:p w:rsidR="00345D39" w:rsidRPr="00345D39" w:rsidRDefault="00345D39" w:rsidP="00345D39">
      <w:pPr>
        <w:numPr>
          <w:ilvl w:val="0"/>
          <w:numId w:val="3"/>
        </w:numPr>
        <w:rPr>
          <w:lang w:val="en-GB"/>
        </w:rPr>
      </w:pPr>
      <w:r w:rsidRPr="00345D39">
        <w:rPr>
          <w:lang w:val="en-GB"/>
        </w:rPr>
        <w:t>App delivers a corresponding error message asking the user to enter the missed details.</w:t>
      </w:r>
    </w:p>
    <w:p w:rsidR="00345D39" w:rsidRPr="00345D39" w:rsidRDefault="00345D39" w:rsidP="00345D39">
      <w:pPr>
        <w:numPr>
          <w:ilvl w:val="0"/>
          <w:numId w:val="3"/>
        </w:numPr>
        <w:rPr>
          <w:lang w:val="en-GB"/>
        </w:rPr>
      </w:pPr>
      <w:r w:rsidRPr="00345D39">
        <w:rPr>
          <w:lang w:val="en-GB"/>
        </w:rPr>
        <w:t>Return to main success scenario.</w:t>
      </w:r>
    </w:p>
    <w:p w:rsidR="00345D39" w:rsidRPr="00345D39" w:rsidRDefault="00345D39" w:rsidP="00345D39">
      <w:pPr>
        <w:rPr>
          <w:b/>
          <w:lang w:val="en-GB"/>
        </w:rPr>
      </w:pPr>
      <w:r w:rsidRPr="00345D39">
        <w:rPr>
          <w:b/>
          <w:lang w:val="en-GB"/>
        </w:rPr>
        <w:lastRenderedPageBreak/>
        <w:t>Extension (4)</w:t>
      </w:r>
    </w:p>
    <w:p w:rsidR="00345D39" w:rsidRPr="00345D39" w:rsidRDefault="00345D39" w:rsidP="00345D39">
      <w:pPr>
        <w:numPr>
          <w:ilvl w:val="0"/>
          <w:numId w:val="4"/>
        </w:numPr>
        <w:rPr>
          <w:lang w:val="en-GB"/>
        </w:rPr>
      </w:pPr>
      <w:r w:rsidRPr="00345D39">
        <w:rPr>
          <w:lang w:val="en-GB"/>
        </w:rPr>
        <w:t xml:space="preserve">User enters an invalid region. </w:t>
      </w:r>
    </w:p>
    <w:p w:rsidR="00345D39" w:rsidRPr="00345D39" w:rsidRDefault="00345D39" w:rsidP="00345D39">
      <w:pPr>
        <w:numPr>
          <w:ilvl w:val="0"/>
          <w:numId w:val="4"/>
        </w:numPr>
        <w:rPr>
          <w:lang w:val="en-GB"/>
        </w:rPr>
      </w:pPr>
      <w:r w:rsidRPr="00345D39">
        <w:rPr>
          <w:lang w:val="en-GB"/>
        </w:rPr>
        <w:t>An error message is delivered to the user stating “Region cannot be identified”</w:t>
      </w:r>
    </w:p>
    <w:p w:rsidR="00345D39" w:rsidRPr="00345D39" w:rsidRDefault="00345D39" w:rsidP="00345D39">
      <w:pPr>
        <w:numPr>
          <w:ilvl w:val="0"/>
          <w:numId w:val="4"/>
        </w:numPr>
        <w:rPr>
          <w:lang w:val="en-GB"/>
        </w:rPr>
      </w:pPr>
      <w:r w:rsidRPr="00345D39">
        <w:rPr>
          <w:lang w:val="en-GB"/>
        </w:rPr>
        <w:t>Return back to the main success scenario.</w:t>
      </w:r>
    </w:p>
    <w:p w:rsidR="00345D39" w:rsidRPr="00345D39" w:rsidRDefault="00345D39" w:rsidP="00345D39">
      <w:pPr>
        <w:rPr>
          <w:lang w:val="en-GB"/>
        </w:rPr>
      </w:pPr>
      <w:r w:rsidRPr="00345D39">
        <w:rPr>
          <w:b/>
          <w:lang w:val="en-GB"/>
        </w:rPr>
        <w:t>Extension (4)</w:t>
      </w:r>
    </w:p>
    <w:p w:rsidR="00345D39" w:rsidRPr="00345D39" w:rsidRDefault="00345D39" w:rsidP="00345D39">
      <w:pPr>
        <w:numPr>
          <w:ilvl w:val="0"/>
          <w:numId w:val="6"/>
        </w:numPr>
        <w:rPr>
          <w:lang w:val="en-GB"/>
        </w:rPr>
      </w:pPr>
      <w:r w:rsidRPr="00345D39">
        <w:rPr>
          <w:lang w:val="en-GB"/>
        </w:rPr>
        <w:t>User enters an invalid waypoint that doesn’t exist.</w:t>
      </w:r>
    </w:p>
    <w:p w:rsidR="00345D39" w:rsidRPr="00345D39" w:rsidRDefault="00345D39" w:rsidP="00345D39">
      <w:pPr>
        <w:numPr>
          <w:ilvl w:val="0"/>
          <w:numId w:val="6"/>
        </w:numPr>
        <w:rPr>
          <w:lang w:val="en-GB"/>
        </w:rPr>
      </w:pPr>
      <w:r w:rsidRPr="00345D39">
        <w:rPr>
          <w:lang w:val="en-GB"/>
        </w:rPr>
        <w:t>An error message is delivered to the user “No available tours in region”</w:t>
      </w:r>
    </w:p>
    <w:p w:rsidR="00345D39" w:rsidRPr="00345D39" w:rsidRDefault="00345D39" w:rsidP="00345D39">
      <w:pPr>
        <w:numPr>
          <w:ilvl w:val="0"/>
          <w:numId w:val="6"/>
        </w:numPr>
        <w:rPr>
          <w:lang w:val="en-GB"/>
        </w:rPr>
      </w:pPr>
      <w:r w:rsidRPr="00345D39">
        <w:rPr>
          <w:lang w:val="en-GB"/>
        </w:rPr>
        <w:t>Return out of main success scenario.</w:t>
      </w:r>
    </w:p>
    <w:p w:rsidR="00345D39" w:rsidRPr="00345D39" w:rsidRDefault="00345D39" w:rsidP="00345D39">
      <w:pPr>
        <w:rPr>
          <w:b/>
          <w:lang w:val="en-GB"/>
        </w:rPr>
      </w:pPr>
      <w:r w:rsidRPr="00345D39">
        <w:rPr>
          <w:b/>
          <w:lang w:val="en-GB"/>
        </w:rPr>
        <w:t>Notes</w:t>
      </w:r>
    </w:p>
    <w:p w:rsidR="00345D39" w:rsidRPr="00345D39" w:rsidRDefault="00345D39" w:rsidP="00345D39">
      <w:pPr>
        <w:numPr>
          <w:ilvl w:val="0"/>
          <w:numId w:val="2"/>
        </w:numPr>
        <w:rPr>
          <w:lang w:val="en-GB"/>
        </w:rPr>
      </w:pPr>
      <w:r w:rsidRPr="00345D39">
        <w:rPr>
          <w:lang w:val="en-GB"/>
        </w:rPr>
        <w:t>A definition of a valid annotation should be considered because some people might enter rude or nonsensical things. For example, a filter for swear words could be added.</w:t>
      </w:r>
    </w:p>
    <w:p w:rsidR="00345D39" w:rsidRPr="00345D39" w:rsidRDefault="00345D39" w:rsidP="00345D39">
      <w:pPr>
        <w:numPr>
          <w:ilvl w:val="0"/>
          <w:numId w:val="2"/>
        </w:numPr>
        <w:rPr>
          <w:lang w:val="en-GB"/>
        </w:rPr>
      </w:pPr>
      <w:r w:rsidRPr="00345D39">
        <w:rPr>
          <w:lang w:val="en-GB"/>
        </w:rPr>
        <w:t>Since the tours are not stored on a server, we might consider a maximum number of tours the app can store locally.</w:t>
      </w:r>
    </w:p>
    <w:p w:rsidR="00345D39" w:rsidRP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rPr>
          <w:lang w:val="en-GB"/>
        </w:rPr>
      </w:pPr>
    </w:p>
    <w:p w:rsidR="00345D39" w:rsidRDefault="00345D39" w:rsidP="00345D39">
      <w:pPr>
        <w:pStyle w:val="Heading1"/>
      </w:pPr>
      <w:bookmarkStart w:id="8" w:name="_Toc495517486"/>
      <w:r>
        <w:rPr>
          <w:rStyle w:val="Heading1Char"/>
        </w:rPr>
        <w:lastRenderedPageBreak/>
        <w:t>Use case 3 – Tourist follows</w:t>
      </w:r>
      <w:bookmarkEnd w:id="8"/>
    </w:p>
    <w:p w:rsidR="00345D39" w:rsidRPr="00345D39" w:rsidRDefault="00345D39" w:rsidP="00345D39">
      <w:pPr>
        <w:rPr>
          <w:lang w:val="en"/>
        </w:rPr>
      </w:pPr>
      <w:r w:rsidRPr="00345D39">
        <w:rPr>
          <w:b/>
          <w:lang w:val="en"/>
        </w:rPr>
        <w:t>Primary actor</w:t>
      </w:r>
      <w:r w:rsidRPr="00345D39">
        <w:rPr>
          <w:lang w:val="en"/>
        </w:rPr>
        <w:t xml:space="preserve"> Tourist</w:t>
      </w:r>
    </w:p>
    <w:p w:rsidR="00345D39" w:rsidRPr="00345D39" w:rsidRDefault="00345D39" w:rsidP="00345D39">
      <w:pPr>
        <w:rPr>
          <w:lang w:val="en"/>
        </w:rPr>
      </w:pPr>
      <w:r w:rsidRPr="00345D39">
        <w:rPr>
          <w:b/>
          <w:lang w:val="en"/>
        </w:rPr>
        <w:t>Summary</w:t>
      </w:r>
      <w:r w:rsidRPr="00345D39">
        <w:rPr>
          <w:lang w:val="en"/>
        </w:rPr>
        <w:t xml:space="preserve"> the tourist want to have a trip navigated by TourED</w:t>
      </w:r>
    </w:p>
    <w:p w:rsidR="00345D39" w:rsidRPr="00345D39" w:rsidRDefault="00345D39" w:rsidP="00345D39">
      <w:pPr>
        <w:rPr>
          <w:lang w:val="en"/>
        </w:rPr>
      </w:pPr>
      <w:r w:rsidRPr="00345D39">
        <w:rPr>
          <w:b/>
          <w:lang w:val="en"/>
        </w:rPr>
        <w:t>Precondition</w:t>
      </w:r>
      <w:r w:rsidRPr="00345D39">
        <w:rPr>
          <w:lang w:val="en"/>
        </w:rPr>
        <w:t xml:space="preserve"> tourist is browsing tours</w:t>
      </w:r>
    </w:p>
    <w:p w:rsidR="00345D39" w:rsidRPr="00345D39" w:rsidRDefault="00345D39" w:rsidP="00345D39">
      <w:pPr>
        <w:rPr>
          <w:lang w:val="en"/>
        </w:rPr>
      </w:pPr>
      <w:r w:rsidRPr="00345D39">
        <w:rPr>
          <w:b/>
          <w:lang w:val="en"/>
        </w:rPr>
        <w:t>Trigger</w:t>
      </w:r>
      <w:r w:rsidRPr="00345D39">
        <w:rPr>
          <w:lang w:val="en"/>
        </w:rPr>
        <w:t xml:space="preserve"> tourist select a tour.</w:t>
      </w:r>
    </w:p>
    <w:p w:rsidR="00345D39" w:rsidRPr="00345D39" w:rsidRDefault="00345D39" w:rsidP="00345D39">
      <w:pPr>
        <w:rPr>
          <w:lang w:val="en"/>
        </w:rPr>
      </w:pPr>
      <w:r w:rsidRPr="00345D39">
        <w:rPr>
          <w:b/>
          <w:lang w:val="en"/>
        </w:rPr>
        <w:t>Success Guarantee</w:t>
      </w:r>
      <w:r w:rsidRPr="00345D39">
        <w:rPr>
          <w:lang w:val="en"/>
        </w:rPr>
        <w:t xml:space="preserve"> tourist get the end way point of the tour</w:t>
      </w:r>
    </w:p>
    <w:p w:rsidR="00345D39" w:rsidRPr="00345D39" w:rsidRDefault="00345D39" w:rsidP="00345D39">
      <w:pPr>
        <w:rPr>
          <w:lang w:val="en"/>
        </w:rPr>
      </w:pPr>
      <w:r w:rsidRPr="00345D39">
        <w:rPr>
          <w:b/>
          <w:lang w:val="en"/>
        </w:rPr>
        <w:t>Failure Guarantee</w:t>
      </w:r>
      <w:r w:rsidRPr="00345D39">
        <w:rPr>
          <w:lang w:val="en"/>
        </w:rPr>
        <w:t xml:space="preserve"> tourist get lost and go to somewhere else</w:t>
      </w:r>
    </w:p>
    <w:p w:rsidR="00345D39" w:rsidRPr="00345D39" w:rsidRDefault="00345D39" w:rsidP="00345D39">
      <w:pPr>
        <w:rPr>
          <w:lang w:val="en"/>
        </w:rPr>
      </w:pPr>
      <w:r w:rsidRPr="00345D39">
        <w:rPr>
          <w:b/>
          <w:lang w:val="en"/>
        </w:rPr>
        <w:t>Main Success Scenario</w:t>
      </w:r>
    </w:p>
    <w:p w:rsidR="00345D39" w:rsidRPr="00345D39" w:rsidRDefault="00345D39" w:rsidP="00345D39">
      <w:pPr>
        <w:numPr>
          <w:ilvl w:val="0"/>
          <w:numId w:val="7"/>
        </w:numPr>
        <w:rPr>
          <w:lang w:val="en"/>
        </w:rPr>
      </w:pPr>
      <w:r w:rsidRPr="00345D39">
        <w:rPr>
          <w:lang w:val="en"/>
        </w:rPr>
        <w:t xml:space="preserve">TourED display the sequence of </w:t>
      </w:r>
      <w:r w:rsidRPr="00345D39">
        <w:rPr>
          <w:i/>
          <w:iCs/>
          <w:lang w:val="en"/>
        </w:rPr>
        <w:t>waypoints</w:t>
      </w:r>
      <w:r w:rsidRPr="00345D39">
        <w:rPr>
          <w:lang w:val="en"/>
        </w:rPr>
        <w:t xml:space="preserve"> linked together on the map with a short description.</w:t>
      </w:r>
    </w:p>
    <w:p w:rsidR="00345D39" w:rsidRPr="00345D39" w:rsidRDefault="00345D39" w:rsidP="00345D39">
      <w:pPr>
        <w:numPr>
          <w:ilvl w:val="0"/>
          <w:numId w:val="7"/>
        </w:numPr>
        <w:rPr>
          <w:lang w:val="en"/>
        </w:rPr>
      </w:pPr>
      <w:r w:rsidRPr="00345D39">
        <w:rPr>
          <w:lang w:val="en"/>
        </w:rPr>
        <w:t xml:space="preserve">Tourist click 'start tour' </w:t>
      </w:r>
    </w:p>
    <w:p w:rsidR="00345D39" w:rsidRPr="00345D39" w:rsidRDefault="00345D39" w:rsidP="00345D39">
      <w:pPr>
        <w:numPr>
          <w:ilvl w:val="0"/>
          <w:numId w:val="7"/>
        </w:numPr>
        <w:rPr>
          <w:lang w:val="en"/>
        </w:rPr>
      </w:pPr>
      <w:r w:rsidRPr="00345D39">
        <w:rPr>
          <w:lang w:val="en"/>
        </w:rPr>
        <w:t>TourED show the position, distance of the start waypoint with the closest route to it on map</w:t>
      </w:r>
    </w:p>
    <w:p w:rsidR="00345D39" w:rsidRPr="00345D39" w:rsidRDefault="00345D39" w:rsidP="00345D39">
      <w:pPr>
        <w:numPr>
          <w:ilvl w:val="0"/>
          <w:numId w:val="7"/>
        </w:numPr>
        <w:rPr>
          <w:lang w:val="en"/>
        </w:rPr>
      </w:pPr>
      <w:r w:rsidRPr="00345D39">
        <w:rPr>
          <w:lang w:val="en"/>
        </w:rPr>
        <w:t>Tourist follow the route</w:t>
      </w:r>
    </w:p>
    <w:p w:rsidR="00345D39" w:rsidRPr="00345D39" w:rsidRDefault="00345D39" w:rsidP="00345D39">
      <w:pPr>
        <w:numPr>
          <w:ilvl w:val="0"/>
          <w:numId w:val="7"/>
        </w:numPr>
        <w:rPr>
          <w:lang w:val="en"/>
        </w:rPr>
      </w:pPr>
      <w:r w:rsidRPr="00345D39">
        <w:rPr>
          <w:lang w:val="en"/>
        </w:rPr>
        <w:t>Tourist arrive at the waypoint</w:t>
      </w:r>
    </w:p>
    <w:p w:rsidR="00345D39" w:rsidRPr="00345D39" w:rsidRDefault="00345D39" w:rsidP="00345D39">
      <w:pPr>
        <w:numPr>
          <w:ilvl w:val="0"/>
          <w:numId w:val="7"/>
        </w:numPr>
        <w:rPr>
          <w:lang w:val="en"/>
        </w:rPr>
      </w:pPr>
      <w:r w:rsidRPr="00345D39">
        <w:rPr>
          <w:lang w:val="en"/>
        </w:rPr>
        <w:t>TourED show annotations of this waypoint if there is one</w:t>
      </w:r>
    </w:p>
    <w:p w:rsidR="00345D39" w:rsidRPr="00345D39" w:rsidRDefault="00345D39" w:rsidP="00345D39">
      <w:pPr>
        <w:numPr>
          <w:ilvl w:val="0"/>
          <w:numId w:val="7"/>
        </w:numPr>
        <w:rPr>
          <w:lang w:val="en"/>
        </w:rPr>
      </w:pPr>
      <w:r w:rsidRPr="00345D39">
        <w:rPr>
          <w:lang w:val="en"/>
        </w:rPr>
        <w:t>Tourist click 'next'</w:t>
      </w:r>
    </w:p>
    <w:p w:rsidR="00345D39" w:rsidRPr="00345D39" w:rsidRDefault="00345D39" w:rsidP="00345D39">
      <w:pPr>
        <w:numPr>
          <w:ilvl w:val="0"/>
          <w:numId w:val="7"/>
        </w:numPr>
        <w:rPr>
          <w:lang w:val="en"/>
        </w:rPr>
      </w:pPr>
      <w:r w:rsidRPr="00345D39">
        <w:rPr>
          <w:lang w:val="en"/>
        </w:rPr>
        <w:t xml:space="preserve">(if this waypoint is not end </w:t>
      </w:r>
      <w:r w:rsidR="00D70A65" w:rsidRPr="00345D39">
        <w:rPr>
          <w:lang w:val="en"/>
        </w:rPr>
        <w:t>waypoint</w:t>
      </w:r>
      <w:r w:rsidRPr="00345D39">
        <w:rPr>
          <w:lang w:val="en"/>
        </w:rPr>
        <w:t>)</w:t>
      </w:r>
      <w:r w:rsidR="00D70A65">
        <w:rPr>
          <w:lang w:val="en"/>
        </w:rPr>
        <w:t xml:space="preserve"> </w:t>
      </w:r>
      <w:r w:rsidRPr="00345D39">
        <w:rPr>
          <w:lang w:val="en"/>
        </w:rPr>
        <w:t xml:space="preserve">TourED show the </w:t>
      </w:r>
      <w:r w:rsidR="00D70A65" w:rsidRPr="00345D39">
        <w:rPr>
          <w:lang w:val="en"/>
        </w:rPr>
        <w:t>position</w:t>
      </w:r>
      <w:r w:rsidRPr="00345D39">
        <w:rPr>
          <w:lang w:val="en"/>
        </w:rPr>
        <w:t>, distance of next waypoint with the leg to that waypoint and a small annotation of the leg if there is one</w:t>
      </w:r>
    </w:p>
    <w:p w:rsidR="00345D39" w:rsidRPr="00345D39" w:rsidRDefault="00345D39" w:rsidP="00345D39">
      <w:pPr>
        <w:numPr>
          <w:ilvl w:val="0"/>
          <w:numId w:val="7"/>
        </w:numPr>
        <w:rPr>
          <w:lang w:val="en"/>
        </w:rPr>
      </w:pPr>
      <w:r w:rsidRPr="00345D39">
        <w:rPr>
          <w:lang w:val="en"/>
        </w:rPr>
        <w:lastRenderedPageBreak/>
        <w:t>Tourist follow the leg</w:t>
      </w:r>
    </w:p>
    <w:p w:rsidR="00345D39" w:rsidRPr="00345D39" w:rsidRDefault="00345D39" w:rsidP="00345D39">
      <w:pPr>
        <w:numPr>
          <w:ilvl w:val="0"/>
          <w:numId w:val="7"/>
        </w:numPr>
        <w:rPr>
          <w:lang w:val="en"/>
        </w:rPr>
      </w:pPr>
      <w:r w:rsidRPr="00345D39">
        <w:rPr>
          <w:lang w:val="en"/>
        </w:rPr>
        <w:t>Tourist arrive at the next waypoint</w:t>
      </w:r>
    </w:p>
    <w:p w:rsidR="00345D39" w:rsidRPr="00345D39" w:rsidRDefault="00345D39" w:rsidP="00345D39">
      <w:pPr>
        <w:numPr>
          <w:ilvl w:val="0"/>
          <w:numId w:val="7"/>
        </w:numPr>
        <w:rPr>
          <w:lang w:val="en"/>
        </w:rPr>
      </w:pPr>
      <w:r w:rsidRPr="00345D39">
        <w:rPr>
          <w:lang w:val="en"/>
        </w:rPr>
        <w:t>repeat from 6 until the current waypoint is the end of the waypoint</w:t>
      </w:r>
    </w:p>
    <w:p w:rsidR="00345D39" w:rsidRPr="00345D39" w:rsidRDefault="00345D39" w:rsidP="00345D39">
      <w:pPr>
        <w:numPr>
          <w:ilvl w:val="0"/>
          <w:numId w:val="7"/>
        </w:numPr>
        <w:rPr>
          <w:lang w:val="en"/>
        </w:rPr>
      </w:pPr>
      <w:r w:rsidRPr="00345D39">
        <w:rPr>
          <w:lang w:val="en"/>
        </w:rPr>
        <w:t>TourED show annotations of the end waypoint</w:t>
      </w:r>
    </w:p>
    <w:p w:rsidR="00345D39" w:rsidRPr="00345D39" w:rsidRDefault="00345D39" w:rsidP="00345D39">
      <w:pPr>
        <w:numPr>
          <w:ilvl w:val="0"/>
          <w:numId w:val="7"/>
        </w:numPr>
        <w:rPr>
          <w:lang w:val="en"/>
        </w:rPr>
      </w:pPr>
      <w:r w:rsidRPr="00345D39">
        <w:rPr>
          <w:lang w:val="en"/>
        </w:rPr>
        <w:t>Tourist click 'exist'</w:t>
      </w:r>
    </w:p>
    <w:p w:rsidR="00345D39" w:rsidRPr="00345D39" w:rsidRDefault="00345D39" w:rsidP="00345D39">
      <w:pPr>
        <w:rPr>
          <w:lang w:val="en"/>
        </w:rPr>
      </w:pPr>
      <w:r w:rsidRPr="00345D39">
        <w:rPr>
          <w:b/>
          <w:lang w:val="en"/>
        </w:rPr>
        <w:t>Extension 1</w:t>
      </w:r>
    </w:p>
    <w:p w:rsidR="00345D39" w:rsidRPr="00345D39" w:rsidRDefault="00345D39" w:rsidP="00345D39">
      <w:pPr>
        <w:numPr>
          <w:ilvl w:val="0"/>
          <w:numId w:val="8"/>
        </w:numPr>
        <w:rPr>
          <w:lang w:val="en"/>
        </w:rPr>
      </w:pPr>
      <w:r w:rsidRPr="00345D39">
        <w:rPr>
          <w:lang w:val="en"/>
        </w:rPr>
        <w:t>Tourist didn't follow the route and have not gone far</w:t>
      </w:r>
    </w:p>
    <w:p w:rsidR="00345D39" w:rsidRPr="00345D39" w:rsidRDefault="00345D39" w:rsidP="00345D39">
      <w:pPr>
        <w:numPr>
          <w:ilvl w:val="0"/>
          <w:numId w:val="8"/>
        </w:numPr>
        <w:rPr>
          <w:lang w:val="en"/>
        </w:rPr>
      </w:pPr>
      <w:r w:rsidRPr="00345D39">
        <w:rPr>
          <w:lang w:val="en"/>
        </w:rPr>
        <w:t>TourED send notification with new route on it (device will shock or make sound)</w:t>
      </w:r>
    </w:p>
    <w:p w:rsidR="00345D39" w:rsidRPr="00345D39" w:rsidRDefault="00345D39" w:rsidP="00345D39">
      <w:pPr>
        <w:numPr>
          <w:ilvl w:val="0"/>
          <w:numId w:val="8"/>
        </w:numPr>
        <w:rPr>
          <w:lang w:val="en"/>
        </w:rPr>
      </w:pPr>
      <w:r w:rsidRPr="00345D39">
        <w:rPr>
          <w:lang w:val="en"/>
        </w:rPr>
        <w:t xml:space="preserve">Tourist  see the </w:t>
      </w:r>
      <w:r w:rsidR="00D70A65">
        <w:rPr>
          <w:lang w:val="en"/>
        </w:rPr>
        <w:t>notification</w:t>
      </w:r>
    </w:p>
    <w:p w:rsidR="00345D39" w:rsidRPr="00D70A65" w:rsidRDefault="00D70A65" w:rsidP="00D70A65">
      <w:pPr>
        <w:numPr>
          <w:ilvl w:val="0"/>
          <w:numId w:val="8"/>
        </w:numPr>
        <w:rPr>
          <w:lang w:val="en"/>
        </w:rPr>
      </w:pPr>
      <w:r>
        <w:rPr>
          <w:lang w:val="en"/>
        </w:rPr>
        <w:t>B</w:t>
      </w:r>
      <w:r w:rsidR="00345D39" w:rsidRPr="00345D39">
        <w:rPr>
          <w:lang w:val="en"/>
        </w:rPr>
        <w:t>ack to 4 in main scenario</w:t>
      </w:r>
    </w:p>
    <w:p w:rsidR="00345D39" w:rsidRPr="00345D39" w:rsidRDefault="00D70A65" w:rsidP="00345D39">
      <w:pPr>
        <w:rPr>
          <w:lang w:val="en"/>
        </w:rPr>
      </w:pPr>
      <w:r w:rsidRPr="00345D39">
        <w:rPr>
          <w:b/>
          <w:lang w:val="en"/>
        </w:rPr>
        <w:t>Extension</w:t>
      </w:r>
      <w:r w:rsidR="00345D39" w:rsidRPr="00345D39">
        <w:rPr>
          <w:b/>
          <w:lang w:val="en"/>
        </w:rPr>
        <w:t xml:space="preserve"> 2</w:t>
      </w:r>
    </w:p>
    <w:p w:rsidR="00345D39" w:rsidRPr="00345D39" w:rsidRDefault="00345D39" w:rsidP="00345D39">
      <w:pPr>
        <w:numPr>
          <w:ilvl w:val="0"/>
          <w:numId w:val="9"/>
        </w:numPr>
        <w:rPr>
          <w:lang w:val="en"/>
        </w:rPr>
      </w:pPr>
      <w:r w:rsidRPr="00345D39">
        <w:rPr>
          <w:lang w:val="en"/>
        </w:rPr>
        <w:t>Tourist didn't follow the leg and have not gone far</w:t>
      </w:r>
    </w:p>
    <w:p w:rsidR="00345D39" w:rsidRPr="00345D39" w:rsidRDefault="00345D39" w:rsidP="00345D39">
      <w:pPr>
        <w:numPr>
          <w:ilvl w:val="0"/>
          <w:numId w:val="9"/>
        </w:numPr>
        <w:rPr>
          <w:lang w:val="en"/>
        </w:rPr>
      </w:pPr>
      <w:r w:rsidRPr="00345D39">
        <w:rPr>
          <w:lang w:val="en"/>
        </w:rPr>
        <w:t xml:space="preserve"> TourED send notification with route back to leg (device will shock or make sound)</w:t>
      </w:r>
    </w:p>
    <w:p w:rsidR="00345D39" w:rsidRPr="00345D39" w:rsidRDefault="00345D39" w:rsidP="00345D39">
      <w:pPr>
        <w:numPr>
          <w:ilvl w:val="0"/>
          <w:numId w:val="9"/>
        </w:numPr>
        <w:rPr>
          <w:lang w:val="en"/>
        </w:rPr>
      </w:pPr>
      <w:r w:rsidRPr="00345D39">
        <w:rPr>
          <w:lang w:val="en"/>
        </w:rPr>
        <w:t>Tourist see the notify</w:t>
      </w:r>
    </w:p>
    <w:p w:rsidR="00345D39" w:rsidRPr="00345D39" w:rsidRDefault="00345D39" w:rsidP="00345D39">
      <w:pPr>
        <w:numPr>
          <w:ilvl w:val="0"/>
          <w:numId w:val="9"/>
        </w:numPr>
        <w:rPr>
          <w:lang w:val="en"/>
        </w:rPr>
      </w:pPr>
      <w:r w:rsidRPr="00345D39">
        <w:rPr>
          <w:lang w:val="en"/>
        </w:rPr>
        <w:t>Tourist go back to leg</w:t>
      </w:r>
    </w:p>
    <w:p w:rsidR="00345D39" w:rsidRPr="00D70A65" w:rsidRDefault="00D70A65" w:rsidP="00D70A65">
      <w:pPr>
        <w:numPr>
          <w:ilvl w:val="0"/>
          <w:numId w:val="9"/>
        </w:numPr>
        <w:rPr>
          <w:lang w:val="en"/>
        </w:rPr>
      </w:pPr>
      <w:r>
        <w:rPr>
          <w:lang w:val="en"/>
        </w:rPr>
        <w:t>B</w:t>
      </w:r>
      <w:r w:rsidR="00345D39" w:rsidRPr="00345D39">
        <w:rPr>
          <w:lang w:val="en"/>
        </w:rPr>
        <w:t>ack to 9 in main scenario</w:t>
      </w:r>
    </w:p>
    <w:p w:rsidR="00345D39" w:rsidRPr="00345D39" w:rsidRDefault="00345D39" w:rsidP="00345D39">
      <w:pPr>
        <w:rPr>
          <w:b/>
          <w:lang w:val="en"/>
        </w:rPr>
      </w:pPr>
      <w:r w:rsidRPr="00345D39">
        <w:rPr>
          <w:b/>
          <w:lang w:val="en"/>
        </w:rPr>
        <w:t>Extension 3</w:t>
      </w:r>
    </w:p>
    <w:p w:rsidR="00345D39" w:rsidRPr="00345D39" w:rsidRDefault="00345D39" w:rsidP="00345D39">
      <w:pPr>
        <w:numPr>
          <w:ilvl w:val="0"/>
          <w:numId w:val="10"/>
        </w:numPr>
        <w:rPr>
          <w:lang w:val="en"/>
        </w:rPr>
      </w:pPr>
      <w:r w:rsidRPr="00345D39">
        <w:rPr>
          <w:lang w:val="en"/>
        </w:rPr>
        <w:t>Tourist didn't follow the route and have gone too far</w:t>
      </w:r>
    </w:p>
    <w:p w:rsidR="00C20212" w:rsidRDefault="00345D39" w:rsidP="00D70A65">
      <w:pPr>
        <w:numPr>
          <w:ilvl w:val="0"/>
          <w:numId w:val="10"/>
        </w:numPr>
      </w:pPr>
      <w:r w:rsidRPr="00345D39">
        <w:rPr>
          <w:lang w:val="en"/>
        </w:rPr>
        <w:lastRenderedPageBreak/>
        <w:t>TourED cancel the tour and send notification (device will shock or make sound)</w:t>
      </w:r>
      <w:r w:rsidR="00D70A65">
        <w:t xml:space="preserve"> </w:t>
      </w:r>
    </w:p>
    <w:sectPr w:rsidR="00C20212">
      <w:footerReference w:type="defaul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CA3" w:rsidRDefault="008C6CA3">
      <w:pPr>
        <w:spacing w:after="0" w:line="240" w:lineRule="auto"/>
      </w:pPr>
      <w:r>
        <w:separator/>
      </w:r>
    </w:p>
  </w:endnote>
  <w:endnote w:type="continuationSeparator" w:id="0">
    <w:p w:rsidR="008C6CA3" w:rsidRDefault="008C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2" w:rsidRDefault="00351654">
    <w:pPr>
      <w:pStyle w:val="Footer"/>
    </w:pPr>
    <w:sdt>
      <w:sdtPr>
        <w:id w:val="2139765491"/>
        <w:placeholder>
          <w:docPart w:val="55EF18D2542941A89178BDBE25D4EA52"/>
        </w:placeholder>
        <w:temporary/>
        <w:showingPlcHdr/>
        <w15:appearance w15:val="hidden"/>
      </w:sdtPr>
      <w:sdtEndPr/>
      <w:sdtContent>
        <w:r w:rsidR="00454768">
          <w:t>[Type here]</w:t>
        </w:r>
      </w:sdtContent>
    </w:sdt>
    <w:r w:rsidR="00454768">
      <w:ptab w:relativeTo="margin" w:alignment="center" w:leader="none"/>
    </w:r>
    <w:sdt>
      <w:sdtPr>
        <w:id w:val="-747110299"/>
        <w:placeholder>
          <w:docPart w:val="55EF18D2542941A89178BDBE25D4EA52"/>
        </w:placeholder>
        <w:temporary/>
        <w:showingPlcHdr/>
        <w15:appearance w15:val="hidden"/>
      </w:sdtPr>
      <w:sdtEndPr/>
      <w:sdtContent>
        <w:r w:rsidR="00454768">
          <w:t>[Type here]</w:t>
        </w:r>
      </w:sdtContent>
    </w:sdt>
    <w:r w:rsidR="00454768">
      <w:ptab w:relativeTo="margin" w:alignment="right" w:leader="none"/>
    </w:r>
    <w:sdt>
      <w:sdtPr>
        <w:id w:val="1832874115"/>
        <w:placeholder>
          <w:docPart w:val="55EF18D2542941A89178BDBE25D4EA52"/>
        </w:placeholder>
        <w:temporary/>
        <w:showingPlcHdr/>
        <w15:appearance w15:val="hidden"/>
      </w:sdtPr>
      <w:sdtEndPr/>
      <w:sdtContent>
        <w:r w:rsidR="00454768">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253"/>
      <w:gridCol w:w="5107"/>
    </w:tblGrid>
    <w:tr w:rsidR="00C20212" w:rsidTr="00345D39">
      <w:tc>
        <w:tcPr>
          <w:tcW w:w="4253" w:type="dxa"/>
        </w:tcPr>
        <w:p w:rsidR="00C20212" w:rsidRDefault="00351654" w:rsidP="00345D39">
          <w:pPr>
            <w:pStyle w:val="Footer"/>
          </w:pPr>
          <w:sdt>
            <w:sdtPr>
              <w:alias w:val="Title"/>
              <w:tag w:val=""/>
              <w:id w:val="956298023"/>
              <w:placeholder>
                <w:docPart w:val="3A6B7E88B6014F6ABCB005DC26B19E15"/>
              </w:placeholder>
              <w:dataBinding w:prefixMappings="xmlns:ns0='http://purl.org/dc/elements/1.1/' xmlns:ns1='http://schemas.openxmlformats.org/package/2006/metadata/core-properties' " w:xpath="/ns1:coreProperties[1]/ns0:title[1]" w:storeItemID="{6C3C8BC8-F283-45AE-878A-BAB7291924A1}"/>
              <w:text/>
            </w:sdtPr>
            <w:sdtEndPr/>
            <w:sdtContent>
              <w:r w:rsidR="008C6CA3">
                <w:t>Inf2C – Software Engineering. Coursework 1. Requirements Engineering</w:t>
              </w:r>
            </w:sdtContent>
          </w:sdt>
          <w:r w:rsidR="00454768">
            <w:t xml:space="preserve"> |</w:t>
          </w:r>
          <w:r w:rsidR="00454768">
            <w:rPr>
              <w:rStyle w:val="Heading2Char"/>
              <w:rFonts w:asciiTheme="minorHAnsi" w:eastAsiaTheme="minorEastAsia" w:hAnsiTheme="minorHAnsi" w:cstheme="minorBidi"/>
              <w:sz w:val="22"/>
              <w:szCs w:val="22"/>
            </w:rPr>
            <w:t xml:space="preserve"> </w:t>
          </w:r>
        </w:p>
      </w:tc>
      <w:tc>
        <w:tcPr>
          <w:tcW w:w="5107" w:type="dxa"/>
        </w:tcPr>
        <w:p w:rsidR="00C20212" w:rsidRDefault="00454768">
          <w:pPr>
            <w:pStyle w:val="Footer"/>
            <w:jc w:val="right"/>
          </w:pPr>
          <w:r>
            <w:t xml:space="preserve">Page </w:t>
          </w:r>
          <w:r>
            <w:fldChar w:fldCharType="begin"/>
          </w:r>
          <w:r>
            <w:instrText xml:space="preserve"> PAGE  \* Arabic  \* MERGEFORMAT </w:instrText>
          </w:r>
          <w:r>
            <w:fldChar w:fldCharType="separate"/>
          </w:r>
          <w:r w:rsidR="00351654">
            <w:rPr>
              <w:noProof/>
            </w:rPr>
            <w:t>8</w:t>
          </w:r>
          <w:r>
            <w:fldChar w:fldCharType="end"/>
          </w:r>
          <w:r>
            <w:t xml:space="preserve"> of  </w:t>
          </w:r>
          <w:r w:rsidR="00351654">
            <w:fldChar w:fldCharType="begin"/>
          </w:r>
          <w:r w:rsidR="00351654">
            <w:instrText xml:space="preserve"> SECTIONPAGES  \* Arabic  \* MERGEFORMAT </w:instrText>
          </w:r>
          <w:r w:rsidR="00351654">
            <w:fldChar w:fldCharType="separate"/>
          </w:r>
          <w:r w:rsidR="00351654">
            <w:rPr>
              <w:noProof/>
            </w:rPr>
            <w:t>9</w:t>
          </w:r>
          <w:r w:rsidR="00351654">
            <w:rPr>
              <w:noProof/>
            </w:rPr>
            <w:fldChar w:fldCharType="end"/>
          </w:r>
        </w:p>
      </w:tc>
    </w:tr>
  </w:tbl>
  <w:p w:rsidR="00C20212" w:rsidRDefault="00C202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2" w:rsidRDefault="00351654">
    <w:pPr>
      <w:pStyle w:val="Footer"/>
    </w:pPr>
    <w:sdt>
      <w:sdtPr>
        <w:alias w:val="Title"/>
        <w:tag w:val=""/>
        <w:id w:val="1325624233"/>
        <w:placeholder>
          <w:docPart w:val="3A6B7E88B6014F6ABCB005DC26B19E15"/>
        </w:placeholder>
        <w:dataBinding w:prefixMappings="xmlns:ns0='http://purl.org/dc/elements/1.1/' xmlns:ns1='http://schemas.openxmlformats.org/package/2006/metadata/core-properties' " w:xpath="/ns1:coreProperties[1]/ns0:title[1]" w:storeItemID="{6C3C8BC8-F283-45AE-878A-BAB7291924A1}"/>
        <w:text/>
      </w:sdtPr>
      <w:sdtEndPr/>
      <w:sdtContent>
        <w:r w:rsidR="008C6CA3">
          <w:t>Inf2C – Software Engineering. Coursework 1. Requirements Engineering</w:t>
        </w:r>
      </w:sdtContent>
    </w:sdt>
    <w:r w:rsidR="00454768">
      <w:t xml:space="preserve"> | </w:t>
    </w:r>
    <w:sdt>
      <w:sdtPr>
        <w:rPr>
          <w:rStyle w:val="Heading2Char"/>
          <w:rFonts w:asciiTheme="minorHAnsi" w:eastAsiaTheme="minorEastAsia" w:hAnsiTheme="minorHAnsi" w:cstheme="minorBidi"/>
          <w:sz w:val="22"/>
          <w:szCs w:val="22"/>
        </w:rPr>
        <w:alias w:val="Your Name"/>
        <w:tag w:val=""/>
        <w:id w:val="1581332215"/>
        <w:placeholder>
          <w:docPart w:val="43BCE7B651114844AEBB5A328E99E46D"/>
        </w:placeholder>
        <w:showingPlcHd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Pr>
            <w:rStyle w:val="PlaceholderText"/>
          </w:rPr>
          <w:t>[</w:t>
        </w:r>
        <w:r>
          <w:t>Your Name</w:t>
        </w:r>
        <w:proofErr w:type="gramStart"/>
        <w:r>
          <w:rPr>
            <w:rStyle w:val="PlaceholderText"/>
          </w:rPr>
          <w:t>]</w:t>
        </w:r>
        <w:proofErr w:type="gramEnd"/>
      </w:sdtContent>
    </w:sdt>
    <w:r w:rsidR="00454768">
      <w:ptab w:relativeTo="margin" w:alignment="right" w:leader="none"/>
    </w:r>
    <w:r w:rsidR="00454768">
      <w:t xml:space="preserve">Page </w:t>
    </w:r>
    <w:r w:rsidR="00454768">
      <w:fldChar w:fldCharType="begin"/>
    </w:r>
    <w:r w:rsidR="00454768">
      <w:instrText xml:space="preserve"> PAGE  \* Arabic  \* MERGEFORMAT </w:instrText>
    </w:r>
    <w:r w:rsidR="00454768">
      <w:fldChar w:fldCharType="separate"/>
    </w:r>
    <w:r w:rsidR="00454768">
      <w:rPr>
        <w:noProof/>
      </w:rPr>
      <w:t>2</w:t>
    </w:r>
    <w:r w:rsidR="00454768">
      <w:fldChar w:fldCharType="end"/>
    </w:r>
    <w:r w:rsidR="00454768">
      <w:t xml:space="preserve"> of </w:t>
    </w:r>
    <w:r>
      <w:fldChar w:fldCharType="begin"/>
    </w:r>
    <w:r>
      <w:instrText xml:space="preserve"> NUMPAGES  \* Arabic  \* MERGEFORMAT </w:instrText>
    </w:r>
    <w:r>
      <w:fldChar w:fldCharType="separate"/>
    </w:r>
    <w:r w:rsidR="008C6CA3">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CA3" w:rsidRDefault="008C6CA3">
      <w:pPr>
        <w:spacing w:after="0" w:line="240" w:lineRule="auto"/>
      </w:pPr>
      <w:r>
        <w:separator/>
      </w:r>
    </w:p>
  </w:footnote>
  <w:footnote w:type="continuationSeparator" w:id="0">
    <w:p w:rsidR="008C6CA3" w:rsidRDefault="008C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C1EB8"/>
    <w:multiLevelType w:val="hybridMultilevel"/>
    <w:tmpl w:val="610A2D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B1F8A"/>
    <w:multiLevelType w:val="hybridMultilevel"/>
    <w:tmpl w:val="6D225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971DF9"/>
    <w:multiLevelType w:val="hybridMultilevel"/>
    <w:tmpl w:val="14DE0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394F38"/>
    <w:multiLevelType w:val="hybridMultilevel"/>
    <w:tmpl w:val="97400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C52763"/>
    <w:multiLevelType w:val="hybridMultilevel"/>
    <w:tmpl w:val="7E086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002318"/>
    <w:multiLevelType w:val="hybridMultilevel"/>
    <w:tmpl w:val="A4E0C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90257F"/>
    <w:multiLevelType w:val="hybridMultilevel"/>
    <w:tmpl w:val="E8C21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D26D6"/>
    <w:multiLevelType w:val="hybridMultilevel"/>
    <w:tmpl w:val="0D8E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1A458D"/>
    <w:multiLevelType w:val="hybridMultilevel"/>
    <w:tmpl w:val="F0129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ED6E61"/>
    <w:multiLevelType w:val="hybridMultilevel"/>
    <w:tmpl w:val="9EA48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7326EF"/>
    <w:multiLevelType w:val="hybridMultilevel"/>
    <w:tmpl w:val="154EC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0"/>
  </w:num>
  <w:num w:numId="5">
    <w:abstractNumId w:val="6"/>
  </w:num>
  <w:num w:numId="6">
    <w:abstractNumId w:val="8"/>
  </w:num>
  <w:num w:numId="7">
    <w:abstractNumId w:val="1"/>
  </w:num>
  <w:num w:numId="8">
    <w:abstractNumId w:val="2"/>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A3"/>
    <w:rsid w:val="00345D39"/>
    <w:rsid w:val="00351654"/>
    <w:rsid w:val="00454768"/>
    <w:rsid w:val="008C6CA3"/>
    <w:rsid w:val="00C20212"/>
    <w:rsid w:val="00D7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90071C"/>
  <w15:chartTrackingRefBased/>
  <w15:docId w15:val="{CF9A7A13-D520-4409-8816-1FDAB021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Heading">
    <w:name w:val="TOC Heading"/>
    <w:basedOn w:val="Heading1"/>
    <w:next w:val="Normal"/>
    <w:uiPriority w:val="39"/>
    <w:unhideWhenUsed/>
    <w:qFormat/>
    <w:rsid w:val="00351654"/>
    <w:pPr>
      <w:spacing w:after="0" w:line="259" w:lineRule="auto"/>
      <w:outlineLvl w:val="9"/>
    </w:pPr>
    <w:rPr>
      <w:sz w:val="32"/>
      <w:szCs w:val="32"/>
      <w:lang w:eastAsia="en-US"/>
    </w:rPr>
  </w:style>
  <w:style w:type="paragraph" w:styleId="TOC3">
    <w:name w:val="toc 3"/>
    <w:basedOn w:val="Normal"/>
    <w:next w:val="Normal"/>
    <w:autoRedefine/>
    <w:uiPriority w:val="39"/>
    <w:unhideWhenUsed/>
    <w:rsid w:val="00351654"/>
    <w:pPr>
      <w:spacing w:after="100"/>
      <w:ind w:left="440"/>
    </w:pPr>
  </w:style>
  <w:style w:type="paragraph" w:styleId="TOC1">
    <w:name w:val="toc 1"/>
    <w:basedOn w:val="Normal"/>
    <w:next w:val="Normal"/>
    <w:autoRedefine/>
    <w:uiPriority w:val="39"/>
    <w:unhideWhenUsed/>
    <w:rsid w:val="00351654"/>
    <w:pPr>
      <w:spacing w:after="100"/>
      <w:ind w:left="0"/>
    </w:pPr>
  </w:style>
  <w:style w:type="character" w:styleId="Hyperlink">
    <w:name w:val="Hyperlink"/>
    <w:basedOn w:val="DefaultParagraphFont"/>
    <w:uiPriority w:val="99"/>
    <w:unhideWhenUsed/>
    <w:rsid w:val="00351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617910\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41C83B167F4E5AB0D3B275C738B96E"/>
        <w:category>
          <w:name w:val="General"/>
          <w:gallery w:val="placeholder"/>
        </w:category>
        <w:types>
          <w:type w:val="bbPlcHdr"/>
        </w:types>
        <w:behaviors>
          <w:behavior w:val="content"/>
        </w:behaviors>
        <w:guid w:val="{6192CCDA-9295-46D8-8D7A-37893A7E21C3}"/>
      </w:docPartPr>
      <w:docPartBody>
        <w:p w:rsidR="007E541A" w:rsidRDefault="007E541A">
          <w:pPr>
            <w:pStyle w:val="9141C83B167F4E5AB0D3B275C738B96E"/>
          </w:pPr>
          <w:r>
            <w:t>[Term Paper Title]</w:t>
          </w:r>
        </w:p>
      </w:docPartBody>
    </w:docPart>
    <w:docPart>
      <w:docPartPr>
        <w:name w:val="10A7A9F5EF204EB5910F269ED21C0A28"/>
        <w:category>
          <w:name w:val="General"/>
          <w:gallery w:val="placeholder"/>
        </w:category>
        <w:types>
          <w:type w:val="bbPlcHdr"/>
        </w:types>
        <w:behaviors>
          <w:behavior w:val="content"/>
        </w:behaviors>
        <w:guid w:val="{08CE0B03-4D00-4DEB-BA76-868D3BB80427}"/>
      </w:docPartPr>
      <w:docPartBody>
        <w:p w:rsidR="007E541A" w:rsidRDefault="007E541A">
          <w:pPr>
            <w:pStyle w:val="10A7A9F5EF204EB5910F269ED21C0A28"/>
          </w:pPr>
          <w:r>
            <w:t>[Your Name]</w:t>
          </w:r>
        </w:p>
      </w:docPartBody>
    </w:docPart>
    <w:docPart>
      <w:docPartPr>
        <w:name w:val="81C6D0CF004044DD98A7872D219276B7"/>
        <w:category>
          <w:name w:val="General"/>
          <w:gallery w:val="placeholder"/>
        </w:category>
        <w:types>
          <w:type w:val="bbPlcHdr"/>
        </w:types>
        <w:behaviors>
          <w:behavior w:val="content"/>
        </w:behaviors>
        <w:guid w:val="{C16889D2-401D-44BA-8A10-7E864FC0B980}"/>
      </w:docPartPr>
      <w:docPartBody>
        <w:p w:rsidR="007E541A" w:rsidRDefault="007E541A">
          <w:pPr>
            <w:pStyle w:val="81C6D0CF004044DD98A7872D219276B7"/>
          </w:pPr>
          <w:r>
            <w:rPr>
              <w:rStyle w:val="Heading3Char"/>
            </w:rPr>
            <w:t>[Date]</w:t>
          </w:r>
        </w:p>
      </w:docPartBody>
    </w:docPart>
    <w:docPart>
      <w:docPartPr>
        <w:name w:val="55EF18D2542941A89178BDBE25D4EA52"/>
        <w:category>
          <w:name w:val="General"/>
          <w:gallery w:val="placeholder"/>
        </w:category>
        <w:types>
          <w:type w:val="bbPlcHdr"/>
        </w:types>
        <w:behaviors>
          <w:behavior w:val="content"/>
        </w:behaviors>
        <w:guid w:val="{91A91B5C-C589-42EA-9BE8-425B04DE51CA}"/>
      </w:docPartPr>
      <w:docPartBody>
        <w:p w:rsidR="007E541A" w:rsidRDefault="007E541A">
          <w:pPr>
            <w:pStyle w:val="55EF18D2542941A89178BDBE25D4EA52"/>
          </w:pPr>
          <w:r>
            <w:t>Results</w:t>
          </w:r>
        </w:p>
      </w:docPartBody>
    </w:docPart>
    <w:docPart>
      <w:docPartPr>
        <w:name w:val="3A6B7E88B6014F6ABCB005DC26B19E15"/>
        <w:category>
          <w:name w:val="General"/>
          <w:gallery w:val="placeholder"/>
        </w:category>
        <w:types>
          <w:type w:val="bbPlcHdr"/>
        </w:types>
        <w:behaviors>
          <w:behavior w:val="content"/>
        </w:behaviors>
        <w:guid w:val="{D13E5DFA-682D-4758-A638-A88370507BF5}"/>
      </w:docPartPr>
      <w:docPartBody>
        <w:p w:rsidR="007E541A" w:rsidRDefault="007E541A">
          <w:pPr>
            <w:pStyle w:val="3A6B7E88B6014F6ABCB005DC26B19E15"/>
          </w:pPr>
          <w:r>
            <w:t>[</w:t>
          </w:r>
          <w:r>
            <w:rPr>
              <w:rStyle w:val="PlaceholderText"/>
            </w:rPr>
            <w:t>Title of Term Paper]</w:t>
          </w:r>
        </w:p>
      </w:docPartBody>
    </w:docPart>
    <w:docPart>
      <w:docPartPr>
        <w:name w:val="43BCE7B651114844AEBB5A328E99E46D"/>
        <w:category>
          <w:name w:val="General"/>
          <w:gallery w:val="placeholder"/>
        </w:category>
        <w:types>
          <w:type w:val="bbPlcHdr"/>
        </w:types>
        <w:behaviors>
          <w:behavior w:val="content"/>
        </w:behaviors>
        <w:guid w:val="{27625532-8105-41A4-BE2E-8B831386FF1D}"/>
      </w:docPartPr>
      <w:docPartBody>
        <w:p w:rsidR="007E541A" w:rsidRDefault="007E541A">
          <w:pPr>
            <w:pStyle w:val="43BCE7B651114844AEBB5A328E99E46D"/>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1A"/>
    <w:rsid w:val="007E54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1C83B167F4E5AB0D3B275C738B96E">
    <w:name w:val="9141C83B167F4E5AB0D3B275C738B96E"/>
  </w:style>
  <w:style w:type="paragraph" w:customStyle="1" w:styleId="10A7A9F5EF204EB5910F269ED21C0A28">
    <w:name w:val="10A7A9F5EF204EB5910F269ED21C0A28"/>
  </w:style>
  <w:style w:type="character" w:styleId="PlaceholderText">
    <w:name w:val="Placeholder Text"/>
    <w:basedOn w:val="DefaultParagraphFont"/>
    <w:uiPriority w:val="99"/>
    <w:semiHidden/>
    <w:rPr>
      <w:color w:val="808080"/>
    </w:rPr>
  </w:style>
  <w:style w:type="paragraph" w:customStyle="1" w:styleId="8F0D686BD81A4D02ACA8126D947695A0">
    <w:name w:val="8F0D686BD81A4D02ACA8126D947695A0"/>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81C6D0CF004044DD98A7872D219276B7">
    <w:name w:val="81C6D0CF004044DD98A7872D219276B7"/>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42BC5BAAA2BA477BB8057EDC74A0073F">
    <w:name w:val="42BC5BAAA2BA477BB8057EDC74A0073F"/>
  </w:style>
  <w:style w:type="paragraph" w:customStyle="1" w:styleId="147A1ACD4B0841AEAF12A7D3A7D3CF15">
    <w:name w:val="147A1ACD4B0841AEAF12A7D3A7D3CF15"/>
  </w:style>
  <w:style w:type="paragraph" w:customStyle="1" w:styleId="D6B278DCB692411D87A56D0E61849B29">
    <w:name w:val="D6B278DCB692411D87A56D0E61849B29"/>
  </w:style>
  <w:style w:type="paragraph" w:customStyle="1" w:styleId="7BDBAC508F974131AE7105430EC83EDF">
    <w:name w:val="7BDBAC508F974131AE7105430EC83EDF"/>
  </w:style>
  <w:style w:type="paragraph" w:customStyle="1" w:styleId="9E1BBE2F386D424B99D39B67F30507FC">
    <w:name w:val="9E1BBE2F386D424B99D39B67F30507FC"/>
  </w:style>
  <w:style w:type="paragraph" w:customStyle="1" w:styleId="441F5D8A3DE8431482E3255ECBACE075">
    <w:name w:val="441F5D8A3DE8431482E3255ECBACE075"/>
  </w:style>
  <w:style w:type="paragraph" w:customStyle="1" w:styleId="267559263A1F4C0AB22C90585DDFD7E3">
    <w:name w:val="267559263A1F4C0AB22C90585DDFD7E3"/>
  </w:style>
  <w:style w:type="paragraph" w:customStyle="1" w:styleId="6CE4FA8B9E0347269AB0298CEDC03B49">
    <w:name w:val="6CE4FA8B9E0347269AB0298CEDC03B49"/>
  </w:style>
  <w:style w:type="paragraph" w:customStyle="1" w:styleId="02C5D7C3742540F5B16FE99FA332A9A9">
    <w:name w:val="02C5D7C3742540F5B16FE99FA332A9A9"/>
  </w:style>
  <w:style w:type="paragraph" w:customStyle="1" w:styleId="10B563B84FB5407FB23F91051714E2FC">
    <w:name w:val="10B563B84FB5407FB23F91051714E2FC"/>
  </w:style>
  <w:style w:type="paragraph" w:customStyle="1" w:styleId="55EF18D2542941A89178BDBE25D4EA52">
    <w:name w:val="55EF18D2542941A89178BDBE25D4EA52"/>
  </w:style>
  <w:style w:type="paragraph" w:customStyle="1" w:styleId="C541E531CAC946CCA21567D9AD256E07">
    <w:name w:val="C541E531CAC946CCA21567D9AD256E07"/>
  </w:style>
  <w:style w:type="paragraph" w:customStyle="1" w:styleId="ED39A029A75F4028BDA743BDE61C2FD3">
    <w:name w:val="ED39A029A75F4028BDA743BDE61C2FD3"/>
  </w:style>
  <w:style w:type="paragraph" w:customStyle="1" w:styleId="086635A849C240A7BD4D4410AF84E009">
    <w:name w:val="086635A849C240A7BD4D4410AF84E009"/>
  </w:style>
  <w:style w:type="paragraph" w:customStyle="1" w:styleId="4EF341D13AA446C7A05EC32B85F0A3CB">
    <w:name w:val="4EF341D13AA446C7A05EC32B85F0A3CB"/>
  </w:style>
  <w:style w:type="paragraph" w:customStyle="1" w:styleId="F9D2AF5BFD514D80B2DD7AA39CEA3B03">
    <w:name w:val="F9D2AF5BFD514D80B2DD7AA39CEA3B03"/>
  </w:style>
  <w:style w:type="paragraph" w:customStyle="1" w:styleId="3F3BC40BDC3E47D09A6214D80BDAC6E4">
    <w:name w:val="3F3BC40BDC3E47D09A6214D80BDAC6E4"/>
  </w:style>
  <w:style w:type="paragraph" w:customStyle="1" w:styleId="B4EBDEE3027742C091B6048EF65702F5">
    <w:name w:val="B4EBDEE3027742C091B6048EF65702F5"/>
  </w:style>
  <w:style w:type="paragraph" w:customStyle="1" w:styleId="74A7D6227F6A48D7B218C97C03679657">
    <w:name w:val="74A7D6227F6A48D7B218C97C03679657"/>
  </w:style>
  <w:style w:type="paragraph" w:customStyle="1" w:styleId="E2C2E1C408B34F1A9130A2A18EF16304">
    <w:name w:val="E2C2E1C408B34F1A9130A2A18EF16304"/>
  </w:style>
  <w:style w:type="paragraph" w:customStyle="1" w:styleId="E5F8C2E46D5741D0B965040392CEDE01">
    <w:name w:val="E5F8C2E46D5741D0B965040392CEDE01"/>
  </w:style>
  <w:style w:type="paragraph" w:customStyle="1" w:styleId="D43A09C944F84613B61A05E3159650F3">
    <w:name w:val="D43A09C944F84613B61A05E3159650F3"/>
  </w:style>
  <w:style w:type="paragraph" w:customStyle="1" w:styleId="3A6B7E88B6014F6ABCB005DC26B19E15">
    <w:name w:val="3A6B7E88B6014F6ABCB005DC26B19E15"/>
  </w:style>
  <w:style w:type="paragraph" w:customStyle="1" w:styleId="43BCE7B651114844AEBB5A328E99E46D">
    <w:name w:val="43BCE7B651114844AEBB5A328E99E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customXml/itemProps2.xml><?xml version="1.0" encoding="utf-8"?>
<ds:datastoreItem xmlns:ds="http://schemas.openxmlformats.org/officeDocument/2006/customXml" ds:itemID="{C6077F79-5639-40D5-95D7-349104614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Template>
  <TotalTime>21</TotalTime>
  <Pages>10</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Inf2C – Software Engineering. Coursework 1. Requirements Engineering</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Inf2C – Software Engineering. Coursework 1. Requirements Engineering</dc:title>
  <dc:creator/>
  <cp:keywords/>
  <cp:lastModifiedBy>Raees Aamir</cp:lastModifiedBy>
  <cp:revision>3</cp:revision>
  <dcterms:created xsi:type="dcterms:W3CDTF">2017-10-11T16:38:00Z</dcterms:created>
  <dcterms:modified xsi:type="dcterms:W3CDTF">2017-10-11T19:38:00Z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